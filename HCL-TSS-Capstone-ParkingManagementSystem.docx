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3A45" w14:textId="77777777" w:rsidR="009B32AB" w:rsidRDefault="009B32AB">
      <w:pPr>
        <w:pStyle w:val="Caption"/>
      </w:pPr>
      <w:r>
        <w:t>Technical Story Card</w:t>
      </w:r>
    </w:p>
    <w:p w14:paraId="0AB25677" w14:textId="77777777" w:rsidR="009B32AB" w:rsidRPr="005110DB" w:rsidRDefault="009B32AB">
      <w:pPr>
        <w:pStyle w:val="Caption1"/>
      </w:pPr>
      <w:r w:rsidRPr="005110DB">
        <w:t xml:space="preserve">                                                                                                                                          </w:t>
      </w:r>
    </w:p>
    <w:p w14:paraId="76ABCE32" w14:textId="77777777" w:rsidR="009B32AB" w:rsidRDefault="009B32AB">
      <w:pPr>
        <w:pStyle w:val="RevHty"/>
      </w:pPr>
      <w:r>
        <w:t>Revision History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983"/>
        <w:gridCol w:w="1581"/>
        <w:gridCol w:w="2108"/>
        <w:gridCol w:w="4672"/>
      </w:tblGrid>
      <w:tr w:rsidR="009B32AB" w14:paraId="32E0999F" w14:textId="77777777" w:rsidTr="00D46DC1">
        <w:tc>
          <w:tcPr>
            <w:tcW w:w="526" w:type="pct"/>
            <w:shd w:val="clear" w:color="auto" w:fill="E0E0E0"/>
          </w:tcPr>
          <w:p w14:paraId="3812527E" w14:textId="77777777" w:rsidR="009B32AB" w:rsidRDefault="009B32AB">
            <w:pPr>
              <w:pStyle w:val="BlockText"/>
              <w:jc w:val="center"/>
            </w:pPr>
            <w:r>
              <w:t>Version No.</w:t>
            </w:r>
          </w:p>
        </w:tc>
        <w:tc>
          <w:tcPr>
            <w:tcW w:w="846" w:type="pct"/>
            <w:shd w:val="clear" w:color="auto" w:fill="E0E0E0"/>
          </w:tcPr>
          <w:p w14:paraId="31F38F34" w14:textId="77777777" w:rsidR="009B32AB" w:rsidRDefault="009B32AB">
            <w:pPr>
              <w:pStyle w:val="BlockText"/>
              <w:jc w:val="center"/>
            </w:pPr>
            <w:r>
              <w:t>Date</w:t>
            </w:r>
          </w:p>
        </w:tc>
        <w:tc>
          <w:tcPr>
            <w:tcW w:w="1128" w:type="pct"/>
            <w:shd w:val="clear" w:color="auto" w:fill="E0E0E0"/>
          </w:tcPr>
          <w:p w14:paraId="67C99927" w14:textId="77777777" w:rsidR="009B32AB" w:rsidRDefault="009B32AB">
            <w:pPr>
              <w:pStyle w:val="BlockText"/>
              <w:jc w:val="center"/>
            </w:pPr>
            <w:r>
              <w:t xml:space="preserve">Prepared by / Modified by </w:t>
            </w:r>
          </w:p>
        </w:tc>
        <w:tc>
          <w:tcPr>
            <w:tcW w:w="2500" w:type="pct"/>
            <w:shd w:val="clear" w:color="auto" w:fill="E0E0E0"/>
          </w:tcPr>
          <w:p w14:paraId="3C055026" w14:textId="77777777" w:rsidR="009B32AB" w:rsidRDefault="009B32AB">
            <w:pPr>
              <w:pStyle w:val="BlockText"/>
              <w:jc w:val="center"/>
            </w:pPr>
            <w:r>
              <w:t>Significant Changes</w:t>
            </w:r>
          </w:p>
        </w:tc>
      </w:tr>
      <w:tr w:rsidR="003832BE" w14:paraId="5282FE37" w14:textId="77777777" w:rsidTr="00D46DC1">
        <w:tc>
          <w:tcPr>
            <w:tcW w:w="526" w:type="pct"/>
          </w:tcPr>
          <w:p w14:paraId="6D723E1A" w14:textId="77777777" w:rsidR="003832BE" w:rsidRDefault="003832BE" w:rsidP="003832BE">
            <w:pPr>
              <w:pStyle w:val="Tablebody"/>
            </w:pPr>
            <w:r>
              <w:t>0.1</w:t>
            </w:r>
          </w:p>
        </w:tc>
        <w:tc>
          <w:tcPr>
            <w:tcW w:w="846" w:type="pct"/>
          </w:tcPr>
          <w:p w14:paraId="52C56760" w14:textId="43386BD6" w:rsidR="003832BE" w:rsidRDefault="00BD7B05" w:rsidP="003832BE">
            <w:pPr>
              <w:pStyle w:val="Tablebody"/>
            </w:pPr>
            <w:r>
              <w:t>20</w:t>
            </w:r>
            <w:r w:rsidR="003832BE">
              <w:t>-</w:t>
            </w:r>
            <w:r>
              <w:t>Oct</w:t>
            </w:r>
            <w:r w:rsidR="003832BE">
              <w:t>-2021</w:t>
            </w:r>
          </w:p>
        </w:tc>
        <w:tc>
          <w:tcPr>
            <w:tcW w:w="1128" w:type="pct"/>
          </w:tcPr>
          <w:p w14:paraId="7A1BB87F" w14:textId="7BA5976E" w:rsidR="003832BE" w:rsidRDefault="00BD7B05" w:rsidP="003832BE">
            <w:pPr>
              <w:pStyle w:val="Tablebody"/>
            </w:pPr>
            <w:r>
              <w:t>Sakthi</w:t>
            </w:r>
          </w:p>
        </w:tc>
        <w:tc>
          <w:tcPr>
            <w:tcW w:w="2500" w:type="pct"/>
          </w:tcPr>
          <w:p w14:paraId="1481CC30" w14:textId="77777777" w:rsidR="003832BE" w:rsidRDefault="003832BE" w:rsidP="003832BE">
            <w:pPr>
              <w:pStyle w:val="Tablebody"/>
            </w:pPr>
            <w:r>
              <w:t>Draft version</w:t>
            </w:r>
          </w:p>
        </w:tc>
      </w:tr>
      <w:tr w:rsidR="003832BE" w14:paraId="4FFA3D01" w14:textId="77777777" w:rsidTr="00D46DC1">
        <w:tc>
          <w:tcPr>
            <w:tcW w:w="526" w:type="pct"/>
          </w:tcPr>
          <w:p w14:paraId="065F6757" w14:textId="77777777" w:rsidR="003832BE" w:rsidRDefault="003832BE" w:rsidP="003832BE">
            <w:pPr>
              <w:pStyle w:val="Tablebody"/>
            </w:pPr>
            <w:r>
              <w:t>1.0</w:t>
            </w:r>
          </w:p>
        </w:tc>
        <w:tc>
          <w:tcPr>
            <w:tcW w:w="846" w:type="pct"/>
          </w:tcPr>
          <w:p w14:paraId="150C228A" w14:textId="4E812A40" w:rsidR="003832BE" w:rsidRDefault="00BD7B05" w:rsidP="003832BE">
            <w:pPr>
              <w:pStyle w:val="Tablebody"/>
            </w:pPr>
            <w:r>
              <w:t>29</w:t>
            </w:r>
            <w:r w:rsidR="003832BE">
              <w:t>-</w:t>
            </w:r>
            <w:r>
              <w:t>Oct</w:t>
            </w:r>
            <w:r w:rsidR="003832BE">
              <w:t>-2021</w:t>
            </w:r>
          </w:p>
        </w:tc>
        <w:tc>
          <w:tcPr>
            <w:tcW w:w="1128" w:type="pct"/>
          </w:tcPr>
          <w:p w14:paraId="0D95C8E0" w14:textId="41C36DFA" w:rsidR="003832BE" w:rsidRDefault="00BD7B05" w:rsidP="003832BE">
            <w:pPr>
              <w:pStyle w:val="Tablebody"/>
            </w:pPr>
            <w:r>
              <w:t>Sakthi</w:t>
            </w:r>
          </w:p>
        </w:tc>
        <w:tc>
          <w:tcPr>
            <w:tcW w:w="2500" w:type="pct"/>
          </w:tcPr>
          <w:p w14:paraId="4647EA74" w14:textId="77777777" w:rsidR="003832BE" w:rsidRDefault="003832BE" w:rsidP="003832BE">
            <w:pPr>
              <w:pStyle w:val="Tablebody"/>
            </w:pPr>
            <w:r>
              <w:t>Reworked based on Review comments</w:t>
            </w:r>
          </w:p>
        </w:tc>
      </w:tr>
      <w:tr w:rsidR="003832BE" w14:paraId="5BF72476" w14:textId="77777777" w:rsidTr="00D46DC1">
        <w:tc>
          <w:tcPr>
            <w:tcW w:w="526" w:type="pct"/>
          </w:tcPr>
          <w:p w14:paraId="4E033989" w14:textId="77777777" w:rsidR="003832BE" w:rsidRDefault="003832BE" w:rsidP="003832BE">
            <w:pPr>
              <w:pStyle w:val="Tablebody"/>
            </w:pPr>
            <w:r>
              <w:t>1.1</w:t>
            </w:r>
          </w:p>
        </w:tc>
        <w:tc>
          <w:tcPr>
            <w:tcW w:w="846" w:type="pct"/>
          </w:tcPr>
          <w:p w14:paraId="6CC3255E" w14:textId="5216CEF9" w:rsidR="003832BE" w:rsidRDefault="00BD7B05" w:rsidP="003832BE">
            <w:pPr>
              <w:pStyle w:val="Tablebody"/>
            </w:pPr>
            <w:r>
              <w:t>19</w:t>
            </w:r>
            <w:r w:rsidR="003832BE">
              <w:t>-</w:t>
            </w:r>
            <w:r>
              <w:t>Oct</w:t>
            </w:r>
            <w:r w:rsidR="003832BE">
              <w:t>-2021</w:t>
            </w:r>
          </w:p>
        </w:tc>
        <w:tc>
          <w:tcPr>
            <w:tcW w:w="1128" w:type="pct"/>
          </w:tcPr>
          <w:p w14:paraId="157D76DF" w14:textId="1511D448" w:rsidR="003832BE" w:rsidRDefault="00BD7B05" w:rsidP="003832BE">
            <w:pPr>
              <w:pStyle w:val="Tablebody"/>
            </w:pPr>
            <w:r>
              <w:t>Sakthi</w:t>
            </w:r>
          </w:p>
        </w:tc>
        <w:tc>
          <w:tcPr>
            <w:tcW w:w="2500" w:type="pct"/>
          </w:tcPr>
          <w:p w14:paraId="0945F5E6" w14:textId="77777777" w:rsidR="003832BE" w:rsidRDefault="003832BE" w:rsidP="003832BE">
            <w:pPr>
              <w:pStyle w:val="Tablebody"/>
            </w:pPr>
            <w:r>
              <w:t>Reworked based on Review comments</w:t>
            </w:r>
          </w:p>
        </w:tc>
      </w:tr>
    </w:tbl>
    <w:p w14:paraId="333EADA4" w14:textId="77777777" w:rsidR="009B32AB" w:rsidRDefault="009B32AB">
      <w:pPr>
        <w:pStyle w:val="RevHty"/>
      </w:pPr>
    </w:p>
    <w:p w14:paraId="06984034" w14:textId="77777777" w:rsidR="009B32AB" w:rsidRDefault="009B32AB">
      <w:pPr>
        <w:pStyle w:val="RevHty"/>
      </w:pPr>
    </w:p>
    <w:p w14:paraId="19E3B348" w14:textId="77777777" w:rsidR="009B32AB" w:rsidRPr="000E036E" w:rsidRDefault="002A4F84">
      <w:pPr>
        <w:pStyle w:val="BodyText"/>
        <w:rPr>
          <w:color w:val="auto"/>
        </w:rPr>
      </w:pPr>
      <w:r>
        <w:rPr>
          <w:color w:val="auto"/>
        </w:rPr>
        <w:t xml:space="preserve"> </w:t>
      </w:r>
    </w:p>
    <w:p w14:paraId="4F6180F6" w14:textId="77777777" w:rsidR="009B32AB" w:rsidRDefault="009B32AB">
      <w:pPr>
        <w:pStyle w:val="RevHty"/>
      </w:pPr>
    </w:p>
    <w:p w14:paraId="6A9D32DC" w14:textId="77777777" w:rsidR="009B32AB" w:rsidRDefault="009B32AB">
      <w:pPr>
        <w:pStyle w:val="RevHty"/>
      </w:pPr>
    </w:p>
    <w:p w14:paraId="2BB5056E" w14:textId="77777777" w:rsidR="009B32AB" w:rsidRDefault="009B32AB">
      <w:pPr>
        <w:pStyle w:val="RevHty"/>
      </w:pPr>
      <w:r>
        <w:t>Glossary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564"/>
        <w:gridCol w:w="6780"/>
      </w:tblGrid>
      <w:tr w:rsidR="009B32AB" w14:paraId="6493E890" w14:textId="77777777" w:rsidTr="005D2214">
        <w:tc>
          <w:tcPr>
            <w:tcW w:w="1372" w:type="pct"/>
            <w:shd w:val="clear" w:color="auto" w:fill="E0E0E0"/>
          </w:tcPr>
          <w:p w14:paraId="5A9E08D4" w14:textId="77777777" w:rsidR="009B32AB" w:rsidRDefault="009B32AB">
            <w:pPr>
              <w:pStyle w:val="BlockText"/>
              <w:jc w:val="center"/>
            </w:pPr>
            <w:r>
              <w:t>Abbreviation</w:t>
            </w:r>
          </w:p>
        </w:tc>
        <w:tc>
          <w:tcPr>
            <w:tcW w:w="3628" w:type="pct"/>
            <w:shd w:val="clear" w:color="auto" w:fill="E0E0E0"/>
          </w:tcPr>
          <w:p w14:paraId="7BC58BDF" w14:textId="77777777" w:rsidR="009B32AB" w:rsidRDefault="009B32AB">
            <w:pPr>
              <w:pStyle w:val="BlockText"/>
              <w:jc w:val="center"/>
            </w:pPr>
            <w:r>
              <w:t>Description</w:t>
            </w:r>
          </w:p>
        </w:tc>
      </w:tr>
      <w:tr w:rsidR="003C5E1D" w14:paraId="21184C1B" w14:textId="77777777" w:rsidTr="005D2214">
        <w:tc>
          <w:tcPr>
            <w:tcW w:w="1372" w:type="pct"/>
          </w:tcPr>
          <w:p w14:paraId="194DD493" w14:textId="77777777" w:rsidR="003C5E1D" w:rsidRDefault="003C5E1D" w:rsidP="003C5E1D">
            <w:pPr>
              <w:pStyle w:val="BlockText"/>
              <w:jc w:val="center"/>
            </w:pPr>
            <w:r>
              <w:t>UI</w:t>
            </w:r>
          </w:p>
        </w:tc>
        <w:tc>
          <w:tcPr>
            <w:tcW w:w="3628" w:type="pct"/>
          </w:tcPr>
          <w:p w14:paraId="59E0D355" w14:textId="77777777" w:rsidR="003C5E1D" w:rsidRDefault="003C5E1D" w:rsidP="003C5E1D">
            <w:pPr>
              <w:pStyle w:val="BlockText"/>
              <w:jc w:val="center"/>
            </w:pPr>
            <w:r>
              <w:t>User Interface</w:t>
            </w:r>
          </w:p>
        </w:tc>
      </w:tr>
      <w:tr w:rsidR="003C5E1D" w14:paraId="63C25720" w14:textId="77777777" w:rsidTr="005D2214">
        <w:tc>
          <w:tcPr>
            <w:tcW w:w="1372" w:type="pct"/>
          </w:tcPr>
          <w:p w14:paraId="3C2C74B0" w14:textId="77777777" w:rsidR="003C5E1D" w:rsidRDefault="003C5E1D" w:rsidP="003C5E1D">
            <w:pPr>
              <w:pStyle w:val="BlockText"/>
              <w:jc w:val="center"/>
            </w:pPr>
            <w:r>
              <w:t>DB</w:t>
            </w:r>
          </w:p>
        </w:tc>
        <w:tc>
          <w:tcPr>
            <w:tcW w:w="3628" w:type="pct"/>
          </w:tcPr>
          <w:p w14:paraId="1085455A" w14:textId="77777777" w:rsidR="003C5E1D" w:rsidRDefault="003C5E1D" w:rsidP="003C5E1D">
            <w:pPr>
              <w:pStyle w:val="BlockText"/>
              <w:jc w:val="center"/>
            </w:pPr>
            <w:r>
              <w:t>Database</w:t>
            </w:r>
          </w:p>
        </w:tc>
      </w:tr>
      <w:tr w:rsidR="003C5E1D" w14:paraId="197EACDF" w14:textId="77777777" w:rsidTr="005D2214">
        <w:tc>
          <w:tcPr>
            <w:tcW w:w="1372" w:type="pct"/>
          </w:tcPr>
          <w:p w14:paraId="319540C4" w14:textId="77777777" w:rsidR="003C5E1D" w:rsidRPr="00DD172C" w:rsidRDefault="003C5E1D" w:rsidP="003C5E1D">
            <w:pPr>
              <w:pStyle w:val="BlockText"/>
              <w:jc w:val="center"/>
            </w:pPr>
            <w:r w:rsidRPr="00DD172C">
              <w:t>UML</w:t>
            </w:r>
          </w:p>
        </w:tc>
        <w:tc>
          <w:tcPr>
            <w:tcW w:w="3628" w:type="pct"/>
          </w:tcPr>
          <w:p w14:paraId="45E26663" w14:textId="77777777" w:rsidR="003C5E1D" w:rsidRDefault="003C5E1D" w:rsidP="003C5E1D">
            <w:pPr>
              <w:pStyle w:val="BlockText"/>
              <w:jc w:val="center"/>
            </w:pPr>
            <w:r>
              <w:t>Unified Modeling Language</w:t>
            </w:r>
          </w:p>
        </w:tc>
      </w:tr>
      <w:tr w:rsidR="003C5E1D" w14:paraId="095B12CD" w14:textId="77777777" w:rsidTr="005D2214">
        <w:tc>
          <w:tcPr>
            <w:tcW w:w="1372" w:type="pct"/>
          </w:tcPr>
          <w:p w14:paraId="2BBAB6BD" w14:textId="77777777" w:rsidR="003C5E1D" w:rsidRDefault="003C5E1D" w:rsidP="003C5E1D">
            <w:pPr>
              <w:pStyle w:val="BlockText"/>
              <w:jc w:val="center"/>
            </w:pPr>
            <w:r>
              <w:t>DD</w:t>
            </w:r>
          </w:p>
        </w:tc>
        <w:tc>
          <w:tcPr>
            <w:tcW w:w="3628" w:type="pct"/>
          </w:tcPr>
          <w:p w14:paraId="35012E54" w14:textId="77777777" w:rsidR="003C5E1D" w:rsidRDefault="003C5E1D" w:rsidP="003C5E1D">
            <w:pPr>
              <w:pStyle w:val="BlockText"/>
              <w:jc w:val="center"/>
            </w:pPr>
            <w:r>
              <w:t>Detailed Design</w:t>
            </w:r>
          </w:p>
        </w:tc>
      </w:tr>
      <w:tr w:rsidR="009B32AB" w14:paraId="3F1F4E75" w14:textId="77777777" w:rsidTr="005D2214">
        <w:tc>
          <w:tcPr>
            <w:tcW w:w="1372" w:type="pct"/>
          </w:tcPr>
          <w:p w14:paraId="05ED047D" w14:textId="77777777" w:rsidR="009B32AB" w:rsidRDefault="009B32AB" w:rsidP="00A95E2D">
            <w:pPr>
              <w:pStyle w:val="Tablebody"/>
            </w:pPr>
          </w:p>
        </w:tc>
        <w:tc>
          <w:tcPr>
            <w:tcW w:w="3628" w:type="pct"/>
          </w:tcPr>
          <w:p w14:paraId="70D1E3DB" w14:textId="77777777" w:rsidR="009B32AB" w:rsidRDefault="009B32AB" w:rsidP="00A95E2D">
            <w:pPr>
              <w:pStyle w:val="Tablebody"/>
            </w:pPr>
          </w:p>
        </w:tc>
      </w:tr>
      <w:tr w:rsidR="009B32AB" w14:paraId="084938B7" w14:textId="77777777" w:rsidTr="005D2214">
        <w:tc>
          <w:tcPr>
            <w:tcW w:w="1372" w:type="pct"/>
          </w:tcPr>
          <w:p w14:paraId="2F11A8C2" w14:textId="77777777" w:rsidR="009B32AB" w:rsidRDefault="009B32AB" w:rsidP="00A95E2D">
            <w:pPr>
              <w:pStyle w:val="Tablebody"/>
            </w:pPr>
          </w:p>
        </w:tc>
        <w:tc>
          <w:tcPr>
            <w:tcW w:w="3628" w:type="pct"/>
          </w:tcPr>
          <w:p w14:paraId="5383F48A" w14:textId="77777777" w:rsidR="009B32AB" w:rsidRDefault="009B32AB" w:rsidP="00A95E2D">
            <w:pPr>
              <w:pStyle w:val="Tablebody"/>
            </w:pPr>
          </w:p>
        </w:tc>
      </w:tr>
    </w:tbl>
    <w:p w14:paraId="7C116B24" w14:textId="77777777" w:rsidR="009B32AB" w:rsidRDefault="009B32AB">
      <w:pPr>
        <w:pStyle w:val="RevHty"/>
      </w:pPr>
    </w:p>
    <w:p w14:paraId="434839CA" w14:textId="77777777" w:rsidR="009B32AB" w:rsidRDefault="009B32AB">
      <w:pPr>
        <w:pStyle w:val="BodyText"/>
      </w:pPr>
    </w:p>
    <w:p w14:paraId="44DDE202" w14:textId="77777777" w:rsidR="009B32AB" w:rsidRDefault="009B32AB">
      <w:pPr>
        <w:pStyle w:val="TOAHeading"/>
        <w:keepNext/>
      </w:pPr>
      <w:r>
        <w:t>Table of Contents</w:t>
      </w:r>
    </w:p>
    <w:p w14:paraId="0F344896" w14:textId="77777777" w:rsidR="009555AC" w:rsidRPr="00311B74" w:rsidRDefault="00072BB1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 w:rsidR="009B32AB">
        <w:instrText xml:space="preserve"> TOC \o "1-3" \h \z </w:instrText>
      </w:r>
      <w:r>
        <w:fldChar w:fldCharType="separate"/>
      </w:r>
      <w:hyperlink w:anchor="_Toc83671932" w:history="1">
        <w:r w:rsidR="009555AC" w:rsidRPr="007712F9">
          <w:rPr>
            <w:rStyle w:val="Hyperlink"/>
            <w:noProof/>
          </w:rPr>
          <w:t>1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Introduction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_Toc83671932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2</w:t>
        </w:r>
        <w:r w:rsidR="009555AC">
          <w:rPr>
            <w:noProof/>
            <w:webHidden/>
          </w:rPr>
          <w:fldChar w:fldCharType="end"/>
        </w:r>
      </w:hyperlink>
    </w:p>
    <w:p w14:paraId="63D15E82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33" w:history="1">
        <w:r w:rsidR="009555AC" w:rsidRPr="007712F9">
          <w:rPr>
            <w:rStyle w:val="Hyperlink"/>
            <w:noProof/>
          </w:rPr>
          <w:t>2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Scope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_Toc83671933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2</w:t>
        </w:r>
        <w:r w:rsidR="009555AC">
          <w:rPr>
            <w:noProof/>
            <w:webHidden/>
          </w:rPr>
          <w:fldChar w:fldCharType="end"/>
        </w:r>
      </w:hyperlink>
    </w:p>
    <w:p w14:paraId="72238E05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34" w:history="1">
        <w:r w:rsidR="009555AC" w:rsidRPr="007712F9">
          <w:rPr>
            <w:rStyle w:val="Hyperlink"/>
            <w:noProof/>
          </w:rPr>
          <w:t>3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Non Scope of Change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_Toc83671934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2</w:t>
        </w:r>
        <w:r w:rsidR="009555AC">
          <w:rPr>
            <w:noProof/>
            <w:webHidden/>
          </w:rPr>
          <w:fldChar w:fldCharType="end"/>
        </w:r>
      </w:hyperlink>
    </w:p>
    <w:p w14:paraId="590C4C21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35" w:history="1">
        <w:r w:rsidR="009555AC" w:rsidRPr="007712F9">
          <w:rPr>
            <w:rStyle w:val="Hyperlink"/>
            <w:noProof/>
          </w:rPr>
          <w:t>4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Design and Detailed technical updates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_Toc83671935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3</w:t>
        </w:r>
        <w:r w:rsidR="009555AC">
          <w:rPr>
            <w:noProof/>
            <w:webHidden/>
          </w:rPr>
          <w:fldChar w:fldCharType="end"/>
        </w:r>
      </w:hyperlink>
    </w:p>
    <w:p w14:paraId="47D160A2" w14:textId="77777777" w:rsidR="009555AC" w:rsidRPr="00311B74" w:rsidRDefault="003C6575">
      <w:pPr>
        <w:pStyle w:val="TOC2"/>
        <w:tabs>
          <w:tab w:val="left" w:pos="1152"/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83671936" w:history="1">
        <w:r w:rsidR="009555AC" w:rsidRPr="007712F9">
          <w:rPr>
            <w:rStyle w:val="Hyperlink"/>
          </w:rPr>
          <w:t>4.1</w:t>
        </w:r>
        <w:r w:rsidR="009555AC" w:rsidRPr="00311B74">
          <w:rPr>
            <w:rFonts w:ascii="Calibri" w:hAnsi="Calibri"/>
            <w:sz w:val="22"/>
            <w:szCs w:val="22"/>
          </w:rPr>
          <w:tab/>
        </w:r>
        <w:r w:rsidR="009555AC" w:rsidRPr="007712F9">
          <w:rPr>
            <w:rStyle w:val="Hyperlink"/>
          </w:rPr>
          <w:t>Process model</w:t>
        </w:r>
        <w:r w:rsidR="009555AC">
          <w:rPr>
            <w:webHidden/>
          </w:rPr>
          <w:tab/>
        </w:r>
        <w:r w:rsidR="009555AC">
          <w:rPr>
            <w:webHidden/>
          </w:rPr>
          <w:fldChar w:fldCharType="begin"/>
        </w:r>
        <w:r w:rsidR="009555AC">
          <w:rPr>
            <w:webHidden/>
          </w:rPr>
          <w:instrText xml:space="preserve"> PAGEREF _Toc83671936 \h </w:instrText>
        </w:r>
        <w:r w:rsidR="009555AC">
          <w:rPr>
            <w:webHidden/>
          </w:rPr>
        </w:r>
        <w:r w:rsidR="009555AC">
          <w:rPr>
            <w:webHidden/>
          </w:rPr>
          <w:fldChar w:fldCharType="separate"/>
        </w:r>
        <w:r w:rsidR="009555AC">
          <w:rPr>
            <w:webHidden/>
          </w:rPr>
          <w:t>3</w:t>
        </w:r>
        <w:r w:rsidR="009555AC">
          <w:rPr>
            <w:webHidden/>
          </w:rPr>
          <w:fldChar w:fldCharType="end"/>
        </w:r>
      </w:hyperlink>
    </w:p>
    <w:p w14:paraId="46750E1A" w14:textId="77777777" w:rsidR="009555AC" w:rsidRPr="00311B74" w:rsidRDefault="003C6575">
      <w:pPr>
        <w:pStyle w:val="TOC3"/>
        <w:tabs>
          <w:tab w:val="left" w:pos="192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83671937" w:history="1">
        <w:r w:rsidR="009555AC" w:rsidRPr="007712F9">
          <w:rPr>
            <w:rStyle w:val="Hyperlink"/>
            <w:rFonts w:cs="Arial"/>
            <w:noProof/>
            <w:lang w:val="en-GB"/>
          </w:rPr>
          <w:t>4.1.1</w:t>
        </w:r>
        <w:r w:rsidR="009555AC" w:rsidRPr="00311B74">
          <w:rPr>
            <w:rFonts w:ascii="Calibri" w:hAnsi="Calibri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Use case Model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_Toc83671937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3</w:t>
        </w:r>
        <w:r w:rsidR="009555AC">
          <w:rPr>
            <w:noProof/>
            <w:webHidden/>
          </w:rPr>
          <w:fldChar w:fldCharType="end"/>
        </w:r>
      </w:hyperlink>
    </w:p>
    <w:p w14:paraId="13AAE0D4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38" w:history="1">
        <w:r w:rsidR="009555AC" w:rsidRPr="007712F9">
          <w:rPr>
            <w:rStyle w:val="Hyperlink"/>
            <w:rFonts w:ascii="Arial" w:hAnsi="Arial" w:cs="Arial"/>
            <w:noProof/>
            <w:lang w:val="en-GB"/>
          </w:rPr>
          <w:t>5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Technical Architecture Diagram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_Toc83671938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4</w:t>
        </w:r>
        <w:r w:rsidR="009555AC">
          <w:rPr>
            <w:noProof/>
            <w:webHidden/>
          </w:rPr>
          <w:fldChar w:fldCharType="end"/>
        </w:r>
      </w:hyperlink>
    </w:p>
    <w:p w14:paraId="1D7FCF47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39" w:history="1">
        <w:r w:rsidR="009555AC" w:rsidRPr="007712F9">
          <w:rPr>
            <w:rStyle w:val="Hyperlink"/>
            <w:noProof/>
          </w:rPr>
          <w:t>6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Class Diagram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_Toc83671939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4</w:t>
        </w:r>
        <w:r w:rsidR="009555AC">
          <w:rPr>
            <w:noProof/>
            <w:webHidden/>
          </w:rPr>
          <w:fldChar w:fldCharType="end"/>
        </w:r>
      </w:hyperlink>
    </w:p>
    <w:p w14:paraId="4B3F9B5A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40" w:history="1">
        <w:r w:rsidR="009555AC" w:rsidRPr="007712F9">
          <w:rPr>
            <w:rStyle w:val="Hyperlink"/>
            <w:noProof/>
          </w:rPr>
          <w:t>7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Sequence diagram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_Toc83671940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4</w:t>
        </w:r>
        <w:r w:rsidR="009555AC">
          <w:rPr>
            <w:noProof/>
            <w:webHidden/>
          </w:rPr>
          <w:fldChar w:fldCharType="end"/>
        </w:r>
      </w:hyperlink>
    </w:p>
    <w:p w14:paraId="6237AD40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41" w:history="1">
        <w:r w:rsidR="009555AC" w:rsidRPr="007712F9">
          <w:rPr>
            <w:rStyle w:val="Hyperlink"/>
            <w:noProof/>
          </w:rPr>
          <w:t>8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ER Diagram for database Design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_Toc83671941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4</w:t>
        </w:r>
        <w:r w:rsidR="009555AC">
          <w:rPr>
            <w:noProof/>
            <w:webHidden/>
          </w:rPr>
          <w:fldChar w:fldCharType="end"/>
        </w:r>
      </w:hyperlink>
    </w:p>
    <w:p w14:paraId="0CFE5D20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42" w:history="1">
        <w:r w:rsidR="009555AC" w:rsidRPr="007712F9">
          <w:rPr>
            <w:rStyle w:val="Hyperlink"/>
            <w:noProof/>
          </w:rPr>
          <w:t>9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Other Technical changes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_Toc83671942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4</w:t>
        </w:r>
        <w:r w:rsidR="009555AC">
          <w:rPr>
            <w:noProof/>
            <w:webHidden/>
          </w:rPr>
          <w:fldChar w:fldCharType="end"/>
        </w:r>
      </w:hyperlink>
    </w:p>
    <w:p w14:paraId="1547452E" w14:textId="77777777" w:rsidR="009555AC" w:rsidRPr="00311B74" w:rsidRDefault="003C6575">
      <w:pPr>
        <w:pStyle w:val="TOC2"/>
        <w:tabs>
          <w:tab w:val="left" w:pos="1152"/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83671943" w:history="1">
        <w:r w:rsidR="009555AC" w:rsidRPr="007712F9">
          <w:rPr>
            <w:rStyle w:val="Hyperlink"/>
          </w:rPr>
          <w:t>9.1</w:t>
        </w:r>
        <w:r w:rsidR="009555AC" w:rsidRPr="00311B74">
          <w:rPr>
            <w:rFonts w:ascii="Calibri" w:hAnsi="Calibri"/>
            <w:sz w:val="22"/>
            <w:szCs w:val="22"/>
          </w:rPr>
          <w:tab/>
        </w:r>
        <w:r w:rsidR="009555AC" w:rsidRPr="007712F9">
          <w:rPr>
            <w:rStyle w:val="Hyperlink"/>
          </w:rPr>
          <w:t>CI / Build relates tasks</w:t>
        </w:r>
        <w:r w:rsidR="009555AC">
          <w:rPr>
            <w:webHidden/>
          </w:rPr>
          <w:tab/>
        </w:r>
        <w:r w:rsidR="009555AC">
          <w:rPr>
            <w:webHidden/>
          </w:rPr>
          <w:fldChar w:fldCharType="begin"/>
        </w:r>
        <w:r w:rsidR="009555AC">
          <w:rPr>
            <w:webHidden/>
          </w:rPr>
          <w:instrText xml:space="preserve"> PAGEREF _Toc83671943 \h </w:instrText>
        </w:r>
        <w:r w:rsidR="009555AC">
          <w:rPr>
            <w:webHidden/>
          </w:rPr>
        </w:r>
        <w:r w:rsidR="009555AC">
          <w:rPr>
            <w:webHidden/>
          </w:rPr>
          <w:fldChar w:fldCharType="separate"/>
        </w:r>
        <w:r w:rsidR="009555AC">
          <w:rPr>
            <w:webHidden/>
          </w:rPr>
          <w:t>4</w:t>
        </w:r>
        <w:r w:rsidR="009555AC">
          <w:rPr>
            <w:webHidden/>
          </w:rPr>
          <w:fldChar w:fldCharType="end"/>
        </w:r>
      </w:hyperlink>
    </w:p>
    <w:p w14:paraId="6A35C429" w14:textId="77777777" w:rsidR="009555AC" w:rsidRPr="00311B74" w:rsidRDefault="003C6575">
      <w:pPr>
        <w:pStyle w:val="TOC2"/>
        <w:tabs>
          <w:tab w:val="left" w:pos="1152"/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83671944" w:history="1">
        <w:r w:rsidR="009555AC" w:rsidRPr="007712F9">
          <w:rPr>
            <w:rStyle w:val="Hyperlink"/>
          </w:rPr>
          <w:t>9.2</w:t>
        </w:r>
        <w:r w:rsidR="009555AC" w:rsidRPr="00311B74">
          <w:rPr>
            <w:rFonts w:ascii="Calibri" w:hAnsi="Calibri"/>
            <w:sz w:val="22"/>
            <w:szCs w:val="22"/>
          </w:rPr>
          <w:tab/>
        </w:r>
        <w:r w:rsidR="009555AC" w:rsidRPr="007712F9">
          <w:rPr>
            <w:rStyle w:val="Hyperlink"/>
          </w:rPr>
          <w:t>Non-functional Requirements and Design</w:t>
        </w:r>
        <w:r w:rsidR="009555AC">
          <w:rPr>
            <w:webHidden/>
          </w:rPr>
          <w:tab/>
        </w:r>
        <w:r w:rsidR="009555AC">
          <w:rPr>
            <w:webHidden/>
          </w:rPr>
          <w:fldChar w:fldCharType="begin"/>
        </w:r>
        <w:r w:rsidR="009555AC">
          <w:rPr>
            <w:webHidden/>
          </w:rPr>
          <w:instrText xml:space="preserve"> PAGEREF _Toc83671944 \h </w:instrText>
        </w:r>
        <w:r w:rsidR="009555AC">
          <w:rPr>
            <w:webHidden/>
          </w:rPr>
        </w:r>
        <w:r w:rsidR="009555AC">
          <w:rPr>
            <w:webHidden/>
          </w:rPr>
          <w:fldChar w:fldCharType="separate"/>
        </w:r>
        <w:r w:rsidR="009555AC">
          <w:rPr>
            <w:webHidden/>
          </w:rPr>
          <w:t>4</w:t>
        </w:r>
        <w:r w:rsidR="009555AC">
          <w:rPr>
            <w:webHidden/>
          </w:rPr>
          <w:fldChar w:fldCharType="end"/>
        </w:r>
      </w:hyperlink>
    </w:p>
    <w:p w14:paraId="2BB3398E" w14:textId="77777777" w:rsidR="009555AC" w:rsidRPr="00311B74" w:rsidRDefault="003C6575">
      <w:pPr>
        <w:pStyle w:val="TOC1"/>
        <w:tabs>
          <w:tab w:val="left" w:pos="576"/>
          <w:tab w:val="right" w:leader="dot" w:pos="9350"/>
        </w:tabs>
        <w:rPr>
          <w:rFonts w:ascii="Calibri" w:hAnsi="Calibri"/>
          <w:b w:val="0"/>
          <w:noProof/>
          <w:sz w:val="22"/>
          <w:szCs w:val="22"/>
        </w:rPr>
      </w:pPr>
      <w:hyperlink w:anchor="_Toc83671945" w:history="1">
        <w:r w:rsidR="009555AC" w:rsidRPr="007712F9">
          <w:rPr>
            <w:rStyle w:val="Hyperlink"/>
            <w:noProof/>
          </w:rPr>
          <w:t>10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Additional details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_Toc83671945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5</w:t>
        </w:r>
        <w:r w:rsidR="009555AC">
          <w:rPr>
            <w:noProof/>
            <w:webHidden/>
          </w:rPr>
          <w:fldChar w:fldCharType="end"/>
        </w:r>
      </w:hyperlink>
    </w:p>
    <w:p w14:paraId="15B3BC34" w14:textId="77777777" w:rsidR="009555AC" w:rsidRPr="00311B74" w:rsidRDefault="003C6575">
      <w:pPr>
        <w:pStyle w:val="TOC2"/>
        <w:tabs>
          <w:tab w:val="left" w:pos="1200"/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83671946" w:history="1">
        <w:r w:rsidR="009555AC" w:rsidRPr="007712F9">
          <w:rPr>
            <w:rStyle w:val="Hyperlink"/>
          </w:rPr>
          <w:t>10.1</w:t>
        </w:r>
        <w:r w:rsidR="009555AC" w:rsidRPr="00311B74">
          <w:rPr>
            <w:rFonts w:ascii="Calibri" w:hAnsi="Calibri"/>
            <w:sz w:val="22"/>
            <w:szCs w:val="22"/>
          </w:rPr>
          <w:tab/>
        </w:r>
        <w:r w:rsidR="009555AC" w:rsidRPr="007712F9">
          <w:rPr>
            <w:rStyle w:val="Hyperlink"/>
          </w:rPr>
          <w:t>Open Questions / clarifications / Assumptions</w:t>
        </w:r>
        <w:r w:rsidR="009555AC">
          <w:rPr>
            <w:webHidden/>
          </w:rPr>
          <w:tab/>
        </w:r>
        <w:r w:rsidR="009555AC">
          <w:rPr>
            <w:webHidden/>
          </w:rPr>
          <w:fldChar w:fldCharType="begin"/>
        </w:r>
        <w:r w:rsidR="009555AC">
          <w:rPr>
            <w:webHidden/>
          </w:rPr>
          <w:instrText xml:space="preserve"> PAGEREF _Toc83671946 \h </w:instrText>
        </w:r>
        <w:r w:rsidR="009555AC">
          <w:rPr>
            <w:webHidden/>
          </w:rPr>
        </w:r>
        <w:r w:rsidR="009555AC">
          <w:rPr>
            <w:webHidden/>
          </w:rPr>
          <w:fldChar w:fldCharType="separate"/>
        </w:r>
        <w:r w:rsidR="009555AC">
          <w:rPr>
            <w:webHidden/>
          </w:rPr>
          <w:t>5</w:t>
        </w:r>
        <w:r w:rsidR="009555AC">
          <w:rPr>
            <w:webHidden/>
          </w:rPr>
          <w:fldChar w:fldCharType="end"/>
        </w:r>
      </w:hyperlink>
    </w:p>
    <w:p w14:paraId="2B47D289" w14:textId="77777777" w:rsidR="009555AC" w:rsidRPr="00311B74" w:rsidRDefault="003C6575">
      <w:pPr>
        <w:pStyle w:val="TOC2"/>
        <w:tabs>
          <w:tab w:val="left" w:pos="1200"/>
          <w:tab w:val="right" w:leader="dot" w:pos="9350"/>
        </w:tabs>
        <w:rPr>
          <w:rFonts w:ascii="Calibri" w:hAnsi="Calibri"/>
          <w:sz w:val="22"/>
          <w:szCs w:val="22"/>
        </w:rPr>
      </w:pPr>
      <w:hyperlink w:anchor="_Toc83671947" w:history="1">
        <w:r w:rsidR="009555AC" w:rsidRPr="007712F9">
          <w:rPr>
            <w:rStyle w:val="Hyperlink"/>
          </w:rPr>
          <w:t>10.2</w:t>
        </w:r>
        <w:r w:rsidR="009555AC" w:rsidRPr="00311B74">
          <w:rPr>
            <w:rFonts w:ascii="Calibri" w:hAnsi="Calibri"/>
            <w:sz w:val="22"/>
            <w:szCs w:val="22"/>
          </w:rPr>
          <w:tab/>
        </w:r>
        <w:r w:rsidR="009555AC" w:rsidRPr="007712F9">
          <w:rPr>
            <w:rStyle w:val="Hyperlink"/>
          </w:rPr>
          <w:t>Additional notes to technical team</w:t>
        </w:r>
        <w:r w:rsidR="009555AC">
          <w:rPr>
            <w:webHidden/>
          </w:rPr>
          <w:tab/>
        </w:r>
        <w:r w:rsidR="009555AC">
          <w:rPr>
            <w:webHidden/>
          </w:rPr>
          <w:fldChar w:fldCharType="begin"/>
        </w:r>
        <w:r w:rsidR="009555AC">
          <w:rPr>
            <w:webHidden/>
          </w:rPr>
          <w:instrText xml:space="preserve"> PAGEREF _Toc83671947 \h </w:instrText>
        </w:r>
        <w:r w:rsidR="009555AC">
          <w:rPr>
            <w:webHidden/>
          </w:rPr>
        </w:r>
        <w:r w:rsidR="009555AC">
          <w:rPr>
            <w:webHidden/>
          </w:rPr>
          <w:fldChar w:fldCharType="separate"/>
        </w:r>
        <w:r w:rsidR="009555AC">
          <w:rPr>
            <w:webHidden/>
          </w:rPr>
          <w:t>5</w:t>
        </w:r>
        <w:r w:rsidR="009555AC">
          <w:rPr>
            <w:webHidden/>
          </w:rPr>
          <w:fldChar w:fldCharType="end"/>
        </w:r>
      </w:hyperlink>
    </w:p>
    <w:p w14:paraId="7D649BB8" w14:textId="77777777" w:rsidR="009555AC" w:rsidRDefault="003C6575">
      <w:pPr>
        <w:pStyle w:val="TOC1"/>
        <w:tabs>
          <w:tab w:val="left" w:pos="576"/>
          <w:tab w:val="right" w:leader="dot" w:pos="9350"/>
        </w:tabs>
        <w:rPr>
          <w:rStyle w:val="Hyperlink"/>
          <w:noProof/>
        </w:rPr>
      </w:pPr>
      <w:hyperlink w:anchor="_Toc83671948" w:history="1">
        <w:r w:rsidR="009555AC" w:rsidRPr="007712F9">
          <w:rPr>
            <w:rStyle w:val="Hyperlink"/>
            <w:noProof/>
          </w:rPr>
          <w:t>11</w:t>
        </w:r>
        <w:r w:rsidR="009555AC" w:rsidRPr="00311B74">
          <w:rPr>
            <w:rFonts w:ascii="Calibri" w:hAnsi="Calibri"/>
            <w:b w:val="0"/>
            <w:noProof/>
            <w:sz w:val="22"/>
            <w:szCs w:val="22"/>
          </w:rPr>
          <w:tab/>
        </w:r>
        <w:r w:rsidR="009555AC" w:rsidRPr="007712F9">
          <w:rPr>
            <w:rStyle w:val="Hyperlink"/>
            <w:noProof/>
          </w:rPr>
          <w:t>References</w:t>
        </w:r>
        <w:r w:rsidR="009555AC">
          <w:rPr>
            <w:noProof/>
            <w:webHidden/>
          </w:rPr>
          <w:tab/>
        </w:r>
        <w:r w:rsidR="009555AC">
          <w:rPr>
            <w:noProof/>
            <w:webHidden/>
          </w:rPr>
          <w:fldChar w:fldCharType="begin"/>
        </w:r>
        <w:r w:rsidR="009555AC">
          <w:rPr>
            <w:noProof/>
            <w:webHidden/>
          </w:rPr>
          <w:instrText xml:space="preserve"> PAGEREF _Toc83671948 \h </w:instrText>
        </w:r>
        <w:r w:rsidR="009555AC">
          <w:rPr>
            <w:noProof/>
            <w:webHidden/>
          </w:rPr>
        </w:r>
        <w:r w:rsidR="009555AC">
          <w:rPr>
            <w:noProof/>
            <w:webHidden/>
          </w:rPr>
          <w:fldChar w:fldCharType="separate"/>
        </w:r>
        <w:r w:rsidR="009555AC">
          <w:rPr>
            <w:noProof/>
            <w:webHidden/>
          </w:rPr>
          <w:t>5</w:t>
        </w:r>
        <w:r w:rsidR="009555AC">
          <w:rPr>
            <w:noProof/>
            <w:webHidden/>
          </w:rPr>
          <w:fldChar w:fldCharType="end"/>
        </w:r>
      </w:hyperlink>
    </w:p>
    <w:p w14:paraId="17B6ECC3" w14:textId="77777777" w:rsidR="009555AC" w:rsidRPr="00311B74" w:rsidRDefault="009555AC" w:rsidP="009555AC">
      <w:pPr>
        <w:rPr>
          <w:rFonts w:ascii="Calibri" w:hAnsi="Calibri"/>
          <w:noProof/>
          <w:sz w:val="22"/>
          <w:szCs w:val="22"/>
        </w:rPr>
      </w:pPr>
      <w:r>
        <w:rPr>
          <w:rStyle w:val="Hyperlink"/>
          <w:noProof/>
        </w:rPr>
        <w:br w:type="page"/>
      </w:r>
    </w:p>
    <w:p w14:paraId="5FA5C5B0" w14:textId="77777777" w:rsidR="009B32AB" w:rsidRDefault="00072BB1" w:rsidP="00761E74">
      <w:pPr>
        <w:pStyle w:val="Heading1"/>
        <w:jc w:val="left"/>
      </w:pPr>
      <w:r>
        <w:lastRenderedPageBreak/>
        <w:fldChar w:fldCharType="end"/>
      </w:r>
      <w:bookmarkStart w:id="0" w:name="_Toc83671932"/>
      <w:r w:rsidR="001F744B">
        <w:t>Introduction</w:t>
      </w:r>
      <w:bookmarkEnd w:id="0"/>
    </w:p>
    <w:p w14:paraId="759DCA66" w14:textId="77777777" w:rsidR="001324B0" w:rsidRDefault="001324B0" w:rsidP="001324B0">
      <w:r>
        <w:t xml:space="preserve">  </w:t>
      </w:r>
      <w:r w:rsidR="00A95E2D">
        <w:t>Currently, most</w:t>
      </w:r>
      <w:r>
        <w:t xml:space="preserve"> of the </w:t>
      </w:r>
      <w:r w:rsidR="00A95E2D">
        <w:t>existing vehicle</w:t>
      </w:r>
      <w:r>
        <w:t xml:space="preserve"> parks do not have a systematic system. </w:t>
      </w:r>
      <w:r w:rsidR="00A95E2D">
        <w:t>Most of</w:t>
      </w:r>
      <w:r>
        <w:t xml:space="preserve"> them are manually managed and a little inefficient This project will help the parking lot availability inside the vehicle parking is generally expressed in terms of full or empty on display board at entry </w:t>
      </w:r>
      <w:r w:rsidR="00A95E2D">
        <w:t>of park</w:t>
      </w:r>
      <w:r>
        <w:t xml:space="preserve">. Every day, hundreds of vehicles enter the </w:t>
      </w:r>
      <w:r w:rsidR="00A95E2D">
        <w:t>parking and</w:t>
      </w:r>
      <w:r>
        <w:t xml:space="preserve"> look for empty slot inside the car park.</w:t>
      </w:r>
    </w:p>
    <w:p w14:paraId="416AA69D" w14:textId="77777777" w:rsidR="001324B0" w:rsidRDefault="001324B0" w:rsidP="001324B0">
      <w:pPr>
        <w:rPr>
          <w:rFonts w:cs="Calibri"/>
        </w:rPr>
      </w:pPr>
      <w:r>
        <w:t xml:space="preserve">       </w:t>
      </w:r>
      <w:r w:rsidRPr="001324B0">
        <w:rPr>
          <w:rFonts w:cs="Calibri"/>
          <w:color w:val="242424"/>
          <w:shd w:val="clear" w:color="auto" w:fill="FFFFFF"/>
        </w:rPr>
        <w:t xml:space="preserve">Inside most local </w:t>
      </w:r>
      <w:r w:rsidR="00A95E2D" w:rsidRPr="001324B0">
        <w:rPr>
          <w:rFonts w:cs="Calibri"/>
          <w:color w:val="242424"/>
          <w:shd w:val="clear" w:color="auto" w:fill="FFFFFF"/>
        </w:rPr>
        <w:t>parking, drivers</w:t>
      </w:r>
      <w:r w:rsidRPr="001324B0">
        <w:rPr>
          <w:rFonts w:cs="Calibri"/>
          <w:color w:val="242424"/>
          <w:shd w:val="clear" w:color="auto" w:fill="FFFFFF"/>
        </w:rPr>
        <w:t xml:space="preserve"> still need to find out empty</w:t>
      </w:r>
      <w:r w:rsidRPr="001324B0">
        <w:rPr>
          <w:rFonts w:cs="Calibri"/>
          <w:color w:val="242424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 xml:space="preserve">parking slot themselves. They will definitely waste a slot time for searching an </w:t>
      </w:r>
      <w:proofErr w:type="gramStart"/>
      <w:r w:rsidRPr="001324B0">
        <w:rPr>
          <w:rFonts w:cs="Calibri"/>
          <w:color w:val="242424"/>
          <w:shd w:val="clear" w:color="auto" w:fill="FFFFFF"/>
        </w:rPr>
        <w:t>empty</w:t>
      </w:r>
      <w:r w:rsidRPr="001324B0">
        <w:rPr>
          <w:rFonts w:cs="Calibri"/>
          <w:color w:val="242424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>parking slots</w:t>
      </w:r>
      <w:proofErr w:type="gramEnd"/>
      <w:r w:rsidRPr="001324B0">
        <w:rPr>
          <w:rFonts w:cs="Calibri"/>
          <w:color w:val="242424"/>
          <w:shd w:val="clear" w:color="auto" w:fill="FFFFFF"/>
        </w:rPr>
        <w:t xml:space="preserve"> if they do not know where they are, especially when there are only a few</w:t>
      </w:r>
      <w:r w:rsidRPr="001324B0">
        <w:rPr>
          <w:rFonts w:cs="Calibri"/>
          <w:color w:val="242424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>of empty parking slot available at each row of parking slot. Therefore, it is important to</w:t>
      </w:r>
      <w:r w:rsidRPr="001324B0">
        <w:rPr>
          <w:rFonts w:cs="Calibri"/>
          <w:color w:val="242424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>have an effective empty parking slot tracking system to display empty parking available</w:t>
      </w:r>
      <w:r w:rsidRPr="001324B0">
        <w:rPr>
          <w:rFonts w:cs="Calibri"/>
          <w:color w:val="242424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>at each row of parking slot and guide car driver to there. The development of this project</w:t>
      </w:r>
      <w:r w:rsidRPr="001324B0">
        <w:rPr>
          <w:rFonts w:cs="Calibri"/>
          <w:color w:val="242424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 xml:space="preserve">prototype can act as way-finder to </w:t>
      </w:r>
      <w:r w:rsidR="00A95E2D" w:rsidRPr="001324B0">
        <w:rPr>
          <w:rFonts w:cs="Calibri"/>
          <w:color w:val="242424"/>
          <w:shd w:val="clear" w:color="auto" w:fill="FFFFFF"/>
        </w:rPr>
        <w:t>guide drivers</w:t>
      </w:r>
      <w:r w:rsidRPr="001324B0">
        <w:rPr>
          <w:rFonts w:cs="Calibri"/>
          <w:color w:val="242424"/>
          <w:shd w:val="clear" w:color="auto" w:fill="FFFFFF"/>
        </w:rPr>
        <w:t xml:space="preserve"> inside the car park to parking slot</w:t>
      </w:r>
      <w:r>
        <w:rPr>
          <w:rFonts w:cs="Calibri"/>
          <w:color w:val="242424"/>
          <w:shd w:val="clear" w:color="auto" w:fill="FFFFFF"/>
        </w:rPr>
        <w:t xml:space="preserve"> </w:t>
      </w:r>
      <w:r w:rsidRPr="001324B0">
        <w:rPr>
          <w:rFonts w:cs="Calibri"/>
          <w:color w:val="242424"/>
          <w:shd w:val="clear" w:color="auto" w:fill="FFFFFF"/>
        </w:rPr>
        <w:t>available inside car park and guides car driver to go there through availability or by booking.</w:t>
      </w:r>
      <w:r w:rsidRPr="001324B0">
        <w:rPr>
          <w:rFonts w:cs="Calibri"/>
        </w:rPr>
        <w:t xml:space="preserve"> </w:t>
      </w:r>
    </w:p>
    <w:p w14:paraId="33869CBE" w14:textId="77777777" w:rsidR="00F86AE0" w:rsidRPr="001324B0" w:rsidRDefault="00F86AE0" w:rsidP="001324B0">
      <w:pPr>
        <w:rPr>
          <w:rFonts w:cs="Calibri"/>
        </w:rPr>
      </w:pPr>
      <w:r w:rsidRPr="00F86AE0">
        <w:rPr>
          <w:rFonts w:cs="Calibri"/>
        </w:rPr>
        <w:t>The objective of this project is to build a Vehicle Parking management system that</w:t>
      </w:r>
      <w:r>
        <w:rPr>
          <w:rFonts w:cs="Calibri"/>
        </w:rPr>
        <w:t xml:space="preserve"> </w:t>
      </w:r>
      <w:r w:rsidRPr="00F86AE0">
        <w:rPr>
          <w:rFonts w:cs="Calibri"/>
        </w:rPr>
        <w:t xml:space="preserve">enables the time management and control of vehicles using number plate </w:t>
      </w:r>
      <w:r w:rsidR="00A95E2D" w:rsidRPr="00F86AE0">
        <w:rPr>
          <w:rFonts w:cs="Calibri"/>
        </w:rPr>
        <w:t>recognition. The</w:t>
      </w:r>
      <w:r w:rsidRPr="00F86AE0">
        <w:rPr>
          <w:rFonts w:cs="Calibri"/>
        </w:rPr>
        <w:t xml:space="preserve"> system that will track the entry and exit of cars, maintain a listing of cars within the</w:t>
      </w:r>
      <w:r>
        <w:rPr>
          <w:rFonts w:cs="Calibri"/>
        </w:rPr>
        <w:t xml:space="preserve"> </w:t>
      </w:r>
      <w:r w:rsidRPr="00F86AE0">
        <w:rPr>
          <w:rFonts w:cs="Calibri"/>
        </w:rPr>
        <w:t>parking lot, and determine if the parking lot is full or not. It will determine the cost of per</w:t>
      </w:r>
      <w:r>
        <w:rPr>
          <w:rFonts w:cs="Calibri"/>
        </w:rPr>
        <w:t xml:space="preserve"> </w:t>
      </w:r>
      <w:r w:rsidRPr="00F86AE0">
        <w:rPr>
          <w:rFonts w:cs="Calibri"/>
        </w:rPr>
        <w:t>vehicle according to their time consumption.</w:t>
      </w:r>
    </w:p>
    <w:p w14:paraId="4E37F858" w14:textId="77777777" w:rsidR="001324B0" w:rsidRDefault="001324B0" w:rsidP="001324B0">
      <w:pPr>
        <w:pStyle w:val="Heading1"/>
        <w:numPr>
          <w:ilvl w:val="0"/>
          <w:numId w:val="0"/>
        </w:numPr>
        <w:ind w:left="432"/>
        <w:jc w:val="left"/>
      </w:pPr>
    </w:p>
    <w:p w14:paraId="543F2135" w14:textId="77777777" w:rsidR="009B32AB" w:rsidRDefault="001324B0" w:rsidP="001324B0">
      <w:pPr>
        <w:pStyle w:val="Heading1"/>
        <w:numPr>
          <w:ilvl w:val="0"/>
          <w:numId w:val="0"/>
        </w:numPr>
        <w:jc w:val="left"/>
        <w:rPr>
          <w:rFonts w:ascii="Arial" w:hAnsi="Arial"/>
          <w:sz w:val="20"/>
          <w:lang w:val="en-GB"/>
        </w:rPr>
      </w:pPr>
      <w:r>
        <w:t xml:space="preserve"> </w:t>
      </w:r>
    </w:p>
    <w:p w14:paraId="14E9D4E9" w14:textId="77777777" w:rsidR="00171D40" w:rsidRDefault="00171D40">
      <w:pPr>
        <w:pStyle w:val="Heading1"/>
        <w:keepNext/>
      </w:pPr>
      <w:bookmarkStart w:id="1" w:name="_Toc83671933"/>
      <w:bookmarkStart w:id="2" w:name="_Toc137383079"/>
      <w:r>
        <w:t>Scope</w:t>
      </w:r>
      <w:bookmarkEnd w:id="1"/>
    </w:p>
    <w:p w14:paraId="69999C46" w14:textId="77777777" w:rsidR="006E6C13" w:rsidRDefault="00DA0E9D" w:rsidP="00572A9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In the modern age. Many people have vehicles. Vehicle is now a basic need. </w:t>
      </w:r>
    </w:p>
    <w:p w14:paraId="450D1B05" w14:textId="77777777" w:rsidR="006E6C13" w:rsidRDefault="00DA0E9D" w:rsidP="00572A9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Everyplace is under the process of urbanization. There are many corporate offices and</w:t>
      </w:r>
      <w:r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</w:t>
      </w: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shopping centers etc. </w:t>
      </w:r>
    </w:p>
    <w:p w14:paraId="22D276BE" w14:textId="77777777" w:rsidR="006E6C13" w:rsidRDefault="00DA0E9D" w:rsidP="00572A9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There are many recreational places where people used to go for</w:t>
      </w:r>
      <w:r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</w:t>
      </w: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refreshment. So, all these places need a parking space where people can park their</w:t>
      </w:r>
      <w:r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</w:t>
      </w: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vehicles safely and easily. </w:t>
      </w:r>
    </w:p>
    <w:p w14:paraId="7F222E63" w14:textId="77777777" w:rsidR="00DA0E9D" w:rsidRDefault="00DA0E9D" w:rsidP="00572A9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With the help of computerized </w:t>
      </w:r>
      <w:r w:rsidR="00A95E2D"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system,</w:t>
      </w: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we can deliver a good service to customer who wants</w:t>
      </w:r>
      <w:r w:rsid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to park their vehicle into </w:t>
      </w:r>
      <w:r w:rsidRPr="00DA0E9D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any organization’s premises.</w:t>
      </w:r>
    </w:p>
    <w:p w14:paraId="5D5A8439" w14:textId="77777777" w:rsidR="006E6C13" w:rsidRDefault="00DA0E9D" w:rsidP="00572A9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  <w:r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Vehicle parking management system is an automatic system which delivers data processing in very high speed in systematic manner. </w:t>
      </w:r>
    </w:p>
    <w:p w14:paraId="748F6D13" w14:textId="77777777" w:rsidR="00171D40" w:rsidRDefault="00DA0E9D" w:rsidP="00572A9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  <w:r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By using our </w:t>
      </w:r>
      <w:r w:rsidR="00A95E2D"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system,</w:t>
      </w:r>
      <w:r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they can maintain records very </w:t>
      </w:r>
      <w:r w:rsidR="00A95E2D"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easily. Our</w:t>
      </w:r>
      <w:r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system covers </w:t>
      </w:r>
      <w:r w:rsidR="00F46DF2"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every</w:t>
      </w:r>
      <w:r w:rsidRPr="006E6C13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 xml:space="preserve"> area of parking management. In coming future there will be excessive need of Vehicle parking management system</w:t>
      </w:r>
      <w:r w:rsidR="008215B2"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  <w:t>.</w:t>
      </w:r>
    </w:p>
    <w:p w14:paraId="3D586119" w14:textId="77777777" w:rsidR="008215B2" w:rsidRPr="006E6C13" w:rsidRDefault="008215B2" w:rsidP="008215B2">
      <w:pPr>
        <w:pStyle w:val="ListParagraph"/>
        <w:ind w:left="1440"/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</w:p>
    <w:p w14:paraId="0291C4D7" w14:textId="77777777" w:rsidR="00F46DF2" w:rsidRPr="00DA0E9D" w:rsidRDefault="00F46DF2" w:rsidP="002874F1">
      <w:pPr>
        <w:pStyle w:val="ListParagraph"/>
        <w:jc w:val="both"/>
        <w:rPr>
          <w:rFonts w:ascii="Times New Roman" w:eastAsia="Times New Roman" w:hAnsi="Times New Roman" w:cs="Calibri"/>
          <w:color w:val="242424"/>
          <w:sz w:val="24"/>
          <w:szCs w:val="24"/>
          <w:shd w:val="clear" w:color="auto" w:fill="FFFFFF"/>
        </w:rPr>
      </w:pPr>
    </w:p>
    <w:p w14:paraId="2D392DE5" w14:textId="77777777" w:rsidR="009B32AB" w:rsidRDefault="00171D40">
      <w:pPr>
        <w:pStyle w:val="Heading1"/>
        <w:keepNext/>
      </w:pPr>
      <w:bookmarkStart w:id="3" w:name="_Toc83671934"/>
      <w:proofErr w:type="gramStart"/>
      <w:r>
        <w:t xml:space="preserve">Non </w:t>
      </w:r>
      <w:r w:rsidR="001F744B">
        <w:t>Scope</w:t>
      </w:r>
      <w:proofErr w:type="gramEnd"/>
      <w:r w:rsidR="001F744B">
        <w:t xml:space="preserve"> of Change</w:t>
      </w:r>
      <w:bookmarkEnd w:id="3"/>
    </w:p>
    <w:bookmarkEnd w:id="2"/>
    <w:p w14:paraId="05A2701B" w14:textId="77777777" w:rsidR="00356DDF" w:rsidRDefault="00356DDF" w:rsidP="00356DDF">
      <w:pPr>
        <w:spacing w:line="360" w:lineRule="auto"/>
        <w:ind w:firstLine="720"/>
        <w:rPr>
          <w:rFonts w:ascii="Arial" w:hAnsi="Arial"/>
          <w:sz w:val="20"/>
          <w:lang w:val="en-GB"/>
        </w:rPr>
      </w:pPr>
    </w:p>
    <w:p w14:paraId="43B371FB" w14:textId="77777777" w:rsidR="00356DDF" w:rsidRPr="00746DA3" w:rsidRDefault="00356DDF" w:rsidP="00356DDF">
      <w:pPr>
        <w:spacing w:line="360" w:lineRule="auto"/>
        <w:ind w:firstLine="720"/>
        <w:rPr>
          <w:rFonts w:ascii="Arial" w:hAnsi="Arial" w:cs="Arial"/>
          <w:szCs w:val="20"/>
        </w:rPr>
      </w:pPr>
      <w:r w:rsidRPr="00746DA3">
        <w:rPr>
          <w:rFonts w:ascii="Arial" w:hAnsi="Arial" w:cs="Arial"/>
          <w:szCs w:val="20"/>
        </w:rPr>
        <w:lastRenderedPageBreak/>
        <w:t>a) User</w:t>
      </w:r>
      <w:r>
        <w:rPr>
          <w:rFonts w:ascii="Arial" w:hAnsi="Arial" w:cs="Arial"/>
          <w:szCs w:val="20"/>
        </w:rPr>
        <w:t xml:space="preserve"> Profile details (like Name, Age, Password</w:t>
      </w:r>
      <w:r w:rsidRPr="00746DA3">
        <w:rPr>
          <w:rFonts w:ascii="Arial" w:hAnsi="Arial" w:cs="Arial"/>
          <w:szCs w:val="20"/>
        </w:rPr>
        <w:t xml:space="preserve">, </w:t>
      </w:r>
      <w:r w:rsidR="00F46DF2" w:rsidRPr="00746DA3">
        <w:rPr>
          <w:rFonts w:ascii="Arial" w:hAnsi="Arial" w:cs="Arial"/>
          <w:szCs w:val="20"/>
        </w:rPr>
        <w:t>etc.</w:t>
      </w:r>
      <w:r w:rsidRPr="00746DA3">
        <w:rPr>
          <w:rFonts w:ascii="Arial" w:hAnsi="Arial" w:cs="Arial"/>
          <w:szCs w:val="20"/>
        </w:rPr>
        <w:t>).</w:t>
      </w:r>
    </w:p>
    <w:p w14:paraId="56289089" w14:textId="77777777" w:rsidR="00356DDF" w:rsidRPr="00746DA3" w:rsidRDefault="00356DDF" w:rsidP="00356DDF">
      <w:pPr>
        <w:spacing w:line="360" w:lineRule="auto"/>
        <w:ind w:firstLine="720"/>
        <w:rPr>
          <w:rFonts w:ascii="Arial" w:hAnsi="Arial" w:cs="Arial"/>
          <w:szCs w:val="20"/>
        </w:rPr>
      </w:pPr>
      <w:r w:rsidRPr="00746DA3">
        <w:rPr>
          <w:rFonts w:ascii="Arial" w:hAnsi="Arial" w:cs="Arial"/>
          <w:szCs w:val="20"/>
        </w:rPr>
        <w:t>b) Encryption and Decryption of Password stored in Database.</w:t>
      </w:r>
    </w:p>
    <w:p w14:paraId="6D3DB640" w14:textId="77777777" w:rsidR="00F25B33" w:rsidRDefault="00356DDF" w:rsidP="0089264B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c) </w:t>
      </w:r>
      <w:r w:rsidRPr="00746DA3">
        <w:rPr>
          <w:rFonts w:ascii="Arial" w:hAnsi="Arial" w:cs="Arial"/>
          <w:szCs w:val="20"/>
        </w:rPr>
        <w:t>upload of data using files.</w:t>
      </w:r>
    </w:p>
    <w:p w14:paraId="7385B753" w14:textId="77777777" w:rsidR="009B32AB" w:rsidRDefault="009B32AB">
      <w:pPr>
        <w:pStyle w:val="Heading1"/>
        <w:keepNext/>
      </w:pPr>
      <w:bookmarkStart w:id="4" w:name="_Toc83671935"/>
      <w:bookmarkStart w:id="5" w:name="_Toc362761044"/>
      <w:bookmarkStart w:id="6" w:name="_Toc362761373"/>
      <w:bookmarkStart w:id="7" w:name="_Toc362761859"/>
      <w:bookmarkStart w:id="8" w:name="_Toc362761935"/>
      <w:bookmarkStart w:id="9" w:name="_Toc362834987"/>
      <w:bookmarkStart w:id="10" w:name="_Toc365383389"/>
      <w:bookmarkStart w:id="11" w:name="_Toc365515201"/>
      <w:bookmarkStart w:id="12" w:name="_Toc367181622"/>
      <w:bookmarkStart w:id="13" w:name="_Toc367181993"/>
      <w:r>
        <w:t>Design</w:t>
      </w:r>
      <w:r w:rsidR="00383866">
        <w:t xml:space="preserve"> and Detailed technical updates</w:t>
      </w:r>
      <w:bookmarkEnd w:id="4"/>
    </w:p>
    <w:p w14:paraId="6BD6D194" w14:textId="77777777" w:rsidR="00171D40" w:rsidRPr="0089264B" w:rsidRDefault="00383866" w:rsidP="0089264B">
      <w:pPr>
        <w:pStyle w:val="Heading2"/>
      </w:pPr>
      <w:bookmarkStart w:id="14" w:name="_Toc83671936"/>
      <w:bookmarkStart w:id="15" w:name="_Toc21032145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Process model</w:t>
      </w:r>
      <w:bookmarkEnd w:id="14"/>
    </w:p>
    <w:p w14:paraId="2B33004C" w14:textId="77777777" w:rsidR="00757EF2" w:rsidRPr="00872D46" w:rsidRDefault="00383866" w:rsidP="004B1378">
      <w:pPr>
        <w:pStyle w:val="Heading3"/>
        <w:jc w:val="both"/>
        <w:rPr>
          <w:rFonts w:ascii="Arial" w:hAnsi="Arial" w:cs="Arial"/>
          <w:sz w:val="20"/>
          <w:szCs w:val="20"/>
          <w:lang w:val="en-GB"/>
        </w:rPr>
      </w:pPr>
      <w:bookmarkStart w:id="16" w:name="_Toc83671937"/>
      <w:r>
        <w:t>Use case Model</w:t>
      </w:r>
      <w:bookmarkEnd w:id="16"/>
    </w:p>
    <w:p w14:paraId="5E9F1BE1" w14:textId="77777777" w:rsidR="00872D46" w:rsidRPr="0089264B" w:rsidRDefault="00F46DF2" w:rsidP="0089264B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171D40">
        <w:rPr>
          <w:rFonts w:ascii="Arial" w:hAnsi="Arial" w:cs="Arial"/>
          <w:b/>
          <w:sz w:val="22"/>
          <w:szCs w:val="20"/>
          <w:lang w:val="en-GB"/>
        </w:rPr>
        <w:t>UI Screen Flow</w:t>
      </w:r>
    </w:p>
    <w:p w14:paraId="18FD7064" w14:textId="77777777" w:rsidR="00872D46" w:rsidRPr="00171D40" w:rsidRDefault="00872D46" w:rsidP="00872D46">
      <w:pPr>
        <w:pStyle w:val="Heading3"/>
        <w:numPr>
          <w:ilvl w:val="0"/>
          <w:numId w:val="0"/>
        </w:num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26CEF7E" wp14:editId="782C7E33">
            <wp:extent cx="4946650" cy="1155700"/>
            <wp:effectExtent l="0" t="0" r="6350" b="635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757EF2" w:rsidRPr="00B86E6A" w14:paraId="0875D947" w14:textId="77777777" w:rsidTr="000A0969">
        <w:trPr>
          <w:jc w:val="center"/>
        </w:trPr>
        <w:tc>
          <w:tcPr>
            <w:tcW w:w="2855" w:type="dxa"/>
            <w:shd w:val="clear" w:color="auto" w:fill="D9D9D9"/>
          </w:tcPr>
          <w:p w14:paraId="4DCD6426" w14:textId="77777777" w:rsidR="00757EF2" w:rsidRPr="00B86E6A" w:rsidRDefault="00757EF2" w:rsidP="000A0969">
            <w:pPr>
              <w:spacing w:before="40" w:after="40"/>
              <w:rPr>
                <w:rFonts w:cs="Arial"/>
                <w:iCs/>
                <w:szCs w:val="22"/>
              </w:rPr>
            </w:pPr>
            <w:bookmarkStart w:id="17" w:name="_Hlk59696616"/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14:paraId="5B87EC01" w14:textId="77777777" w:rsidR="00757EF2" w:rsidRPr="00553770" w:rsidRDefault="00136760" w:rsidP="000A0969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rFonts w:cs="Arial"/>
                <w:iCs w:val="0"/>
                <w:szCs w:val="22"/>
              </w:rPr>
              <w:t xml:space="preserve">Login </w:t>
            </w:r>
          </w:p>
        </w:tc>
      </w:tr>
      <w:tr w:rsidR="00757EF2" w:rsidRPr="00B86E6A" w14:paraId="0A08174B" w14:textId="77777777" w:rsidTr="000A0969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14:paraId="2C1D3663" w14:textId="77777777" w:rsidR="00757EF2" w:rsidRPr="002E6943" w:rsidRDefault="00757EF2" w:rsidP="000A0969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14:paraId="77BC3347" w14:textId="77777777" w:rsidR="002B0EA2" w:rsidRPr="00AB106F" w:rsidRDefault="00136760" w:rsidP="00136760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user will enter its credentials to login to the system and upon successful validation the user wi</w:t>
            </w:r>
            <w:r w:rsidR="0055457E">
              <w:rPr>
                <w:color w:val="000000"/>
                <w:sz w:val="22"/>
                <w:szCs w:val="22"/>
              </w:rPr>
              <w:t>ll be able to access the system</w:t>
            </w:r>
          </w:p>
        </w:tc>
      </w:tr>
      <w:tr w:rsidR="00757EF2" w:rsidRPr="00B86E6A" w14:paraId="6AB3E567" w14:textId="77777777" w:rsidTr="000A0969">
        <w:trPr>
          <w:jc w:val="center"/>
        </w:trPr>
        <w:tc>
          <w:tcPr>
            <w:tcW w:w="2855" w:type="dxa"/>
            <w:shd w:val="clear" w:color="auto" w:fill="D9D9D9"/>
          </w:tcPr>
          <w:p w14:paraId="73724C52" w14:textId="77777777" w:rsidR="00757EF2" w:rsidRPr="00B86E6A" w:rsidRDefault="00757EF2" w:rsidP="000A09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14:paraId="02E6C8D9" w14:textId="77777777" w:rsidR="00757EF2" w:rsidRPr="0076510E" w:rsidRDefault="0055457E" w:rsidP="0055457E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If the user is not </w:t>
            </w:r>
            <w:proofErr w:type="gramStart"/>
            <w:r>
              <w:rPr>
                <w:color w:val="000000"/>
                <w:sz w:val="22"/>
                <w:szCs w:val="22"/>
              </w:rPr>
              <w:t>register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he/she needs to click on New user link to register </w:t>
            </w:r>
            <w:r w:rsidR="007C2311">
              <w:rPr>
                <w:color w:val="000000"/>
                <w:sz w:val="22"/>
                <w:szCs w:val="22"/>
              </w:rPr>
              <w:t>or</w:t>
            </w:r>
            <w:r>
              <w:rPr>
                <w:color w:val="000000"/>
                <w:sz w:val="22"/>
                <w:szCs w:val="22"/>
              </w:rPr>
              <w:t xml:space="preserve"> if user is already register and forgot his password he can reset his password by clicking on Reset password link</w:t>
            </w:r>
          </w:p>
        </w:tc>
      </w:tr>
      <w:tr w:rsidR="00757EF2" w:rsidRPr="00B86E6A" w14:paraId="6BC31B3A" w14:textId="77777777" w:rsidTr="000A0969">
        <w:trPr>
          <w:jc w:val="center"/>
        </w:trPr>
        <w:tc>
          <w:tcPr>
            <w:tcW w:w="2855" w:type="dxa"/>
            <w:shd w:val="clear" w:color="auto" w:fill="D9D9D9"/>
          </w:tcPr>
          <w:p w14:paraId="12747F95" w14:textId="77777777" w:rsidR="00757EF2" w:rsidRPr="00B86E6A" w:rsidRDefault="00757EF2" w:rsidP="000A0969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14:paraId="1A4F3579" w14:textId="77777777" w:rsidR="00757EF2" w:rsidRPr="00ED0C54" w:rsidRDefault="0055457E" w:rsidP="0055457E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user credentials will be validated against the database records</w:t>
            </w:r>
          </w:p>
        </w:tc>
      </w:tr>
      <w:tr w:rsidR="00757EF2" w:rsidRPr="00B86E6A" w14:paraId="5F1A307C" w14:textId="77777777" w:rsidTr="000A09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36F869B8" w14:textId="77777777" w:rsidR="00757EF2" w:rsidRPr="00B86E6A" w:rsidRDefault="00757EF2" w:rsidP="000A09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14:paraId="72FC962D" w14:textId="77777777" w:rsidR="00757EF2" w:rsidRPr="00B86E6A" w:rsidRDefault="0055457E" w:rsidP="000A09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must be a registered user</w:t>
            </w:r>
            <w:r w:rsidR="00E65CD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65CD7">
              <w:rPr>
                <w:rFonts w:ascii="Arial" w:hAnsi="Arial" w:cs="Arial"/>
                <w:sz w:val="22"/>
                <w:szCs w:val="22"/>
              </w:rPr>
              <w:t>in order to</w:t>
            </w:r>
            <w:proofErr w:type="gramEnd"/>
            <w:r w:rsidR="00EB2546">
              <w:rPr>
                <w:rFonts w:ascii="Arial" w:hAnsi="Arial" w:cs="Arial"/>
                <w:sz w:val="22"/>
                <w:szCs w:val="22"/>
              </w:rPr>
              <w:t xml:space="preserve"> access the system.</w:t>
            </w:r>
            <w:r w:rsidR="00E65CD7">
              <w:rPr>
                <w:rFonts w:ascii="Arial" w:hAnsi="Arial" w:cs="Arial"/>
                <w:sz w:val="22"/>
                <w:szCs w:val="22"/>
              </w:rPr>
              <w:t xml:space="preserve"> He/she must provide his/her valid email id and password. </w:t>
            </w:r>
          </w:p>
        </w:tc>
      </w:tr>
      <w:tr w:rsidR="00757EF2" w:rsidRPr="00B86E6A" w14:paraId="7EC3F57D" w14:textId="77777777" w:rsidTr="000A09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0AC2F3DF" w14:textId="77777777" w:rsidR="00757EF2" w:rsidRPr="00B86E6A" w:rsidRDefault="00757EF2" w:rsidP="000A09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14:paraId="741257EC" w14:textId="77777777" w:rsidR="00757EF2" w:rsidRPr="00B86E6A" w:rsidRDefault="0055457E" w:rsidP="00E65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user will be able to access dashboard and he can book a slot </w:t>
            </w:r>
            <w:r w:rsidR="00E65CD7">
              <w:rPr>
                <w:rFonts w:ascii="Arial" w:hAnsi="Arial" w:cs="Arial"/>
                <w:sz w:val="22"/>
                <w:szCs w:val="22"/>
              </w:rPr>
              <w:t xml:space="preserve">by providing details as Location, Entry date, </w:t>
            </w:r>
            <w:proofErr w:type="gramStart"/>
            <w:r w:rsidR="00E65CD7">
              <w:rPr>
                <w:rFonts w:ascii="Arial" w:hAnsi="Arial" w:cs="Arial"/>
                <w:sz w:val="22"/>
                <w:szCs w:val="22"/>
              </w:rPr>
              <w:t>Exit</w:t>
            </w:r>
            <w:proofErr w:type="gramEnd"/>
            <w:r w:rsidR="00E65CD7">
              <w:rPr>
                <w:rFonts w:ascii="Arial" w:hAnsi="Arial" w:cs="Arial"/>
                <w:sz w:val="22"/>
                <w:szCs w:val="22"/>
              </w:rPr>
              <w:t xml:space="preserve"> date, Entry time, Exit time and Vehicle Number.</w:t>
            </w:r>
          </w:p>
        </w:tc>
      </w:tr>
      <w:bookmarkEnd w:id="17"/>
    </w:tbl>
    <w:p w14:paraId="3EADA6E2" w14:textId="77777777" w:rsidR="00AB4EB3" w:rsidRDefault="00AB4EB3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6E80A4A" w14:textId="77777777" w:rsidR="0089264B" w:rsidRDefault="0089264B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2EDF78B9" w14:textId="77777777" w:rsidR="0089264B" w:rsidRDefault="0089264B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4E2721C1" w14:textId="77777777" w:rsidR="0089264B" w:rsidRDefault="0089264B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4E46CD11" w14:textId="77777777" w:rsidR="0089264B" w:rsidRDefault="0089264B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0D35EADB" w14:textId="77777777" w:rsidR="0089264B" w:rsidRDefault="0089264B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687F99B0" w14:textId="77777777" w:rsidR="00AB4EB3" w:rsidRDefault="00171D40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171D40">
        <w:rPr>
          <w:rFonts w:ascii="Arial" w:hAnsi="Arial" w:cs="Arial"/>
          <w:b/>
          <w:sz w:val="22"/>
          <w:szCs w:val="20"/>
          <w:lang w:val="en-GB"/>
        </w:rPr>
        <w:t>UI Screen Flow</w:t>
      </w:r>
    </w:p>
    <w:p w14:paraId="0237F5BE" w14:textId="77777777" w:rsidR="00872D46" w:rsidRDefault="00872D46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37DB36B7" w14:textId="77777777" w:rsidR="00872D46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9D6D05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F26B07" wp14:editId="3800D92A">
                <wp:simplePos x="0" y="0"/>
                <wp:positionH relativeFrom="column">
                  <wp:posOffset>914400</wp:posOffset>
                </wp:positionH>
                <wp:positionV relativeFrom="paragraph">
                  <wp:posOffset>163195</wp:posOffset>
                </wp:positionV>
                <wp:extent cx="1308100" cy="6350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DB6DC" w14:textId="77777777" w:rsidR="009D6D05" w:rsidRPr="009D6D05" w:rsidRDefault="009D6D05" w:rsidP="009D6D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D6D05">
                              <w:rPr>
                                <w:sz w:val="20"/>
                                <w:szCs w:val="20"/>
                              </w:rPr>
                              <w:t>Click on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1FC22" id="Oval 5" o:spid="_x0000_s1026" style="position:absolute;left:0;text-align:left;margin-left:1in;margin-top:12.85pt;width:103pt;height:5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9D6D05" w:rsidRPr="009D6D05" w:rsidRDefault="009D6D05" w:rsidP="009D6D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D6D05">
                        <w:rPr>
                          <w:sz w:val="20"/>
                          <w:szCs w:val="20"/>
                        </w:rPr>
                        <w:t>Click on Registration</w:t>
                      </w:r>
                    </w:p>
                  </w:txbxContent>
                </v:textbox>
              </v:oval>
            </w:pict>
          </mc:Fallback>
        </mc:AlternateContent>
      </w:r>
      <w:r w:rsidRPr="009D6D05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97F022" wp14:editId="46E413F4">
                <wp:simplePos x="0" y="0"/>
                <wp:positionH relativeFrom="column">
                  <wp:posOffset>520700</wp:posOffset>
                </wp:positionH>
                <wp:positionV relativeFrom="paragraph">
                  <wp:posOffset>389255</wp:posOffset>
                </wp:positionV>
                <wp:extent cx="393700" cy="6350"/>
                <wp:effectExtent l="0" t="57150" r="444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5B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pt;margin-top:30.65pt;width:31pt;height: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9D6D05">
        <w:rPr>
          <w:rFonts w:ascii="Arial" w:hAnsi="Arial" w:cs="Arial"/>
          <w:b/>
          <w:noProof/>
          <w:sz w:val="22"/>
          <w:szCs w:val="20"/>
        </w:rPr>
        <w:drawing>
          <wp:anchor distT="0" distB="0" distL="114300" distR="114300" simplePos="0" relativeHeight="251762688" behindDoc="0" locked="0" layoutInCell="1" allowOverlap="1" wp14:anchorId="36DE5C0C" wp14:editId="0B7DFB20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576580" cy="721360"/>
            <wp:effectExtent l="0" t="0" r="0" b="2540"/>
            <wp:wrapNone/>
            <wp:docPr id="1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EE944" w14:textId="77777777" w:rsidR="00DF2A66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9D6D05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17A807" wp14:editId="55961797">
                <wp:simplePos x="0" y="0"/>
                <wp:positionH relativeFrom="column">
                  <wp:posOffset>4273550</wp:posOffset>
                </wp:positionH>
                <wp:positionV relativeFrom="paragraph">
                  <wp:posOffset>6350</wp:posOffset>
                </wp:positionV>
                <wp:extent cx="1498600" cy="5842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21F7" w14:textId="77777777" w:rsidR="009D6D05" w:rsidRPr="00C310E5" w:rsidRDefault="009D6D05" w:rsidP="009D6D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10E5">
                              <w:rPr>
                                <w:sz w:val="20"/>
                                <w:szCs w:val="20"/>
                              </w:rPr>
                              <w:t>User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59B3B" id="Oval 10" o:spid="_x0000_s1027" style="position:absolute;left:0;text-align:left;margin-left:336.5pt;margin-top:.5pt;width:118pt;height:4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9D6D05" w:rsidRPr="00C310E5" w:rsidRDefault="009D6D05" w:rsidP="009D6D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10E5">
                        <w:rPr>
                          <w:sz w:val="20"/>
                          <w:szCs w:val="20"/>
                        </w:rPr>
                        <w:t>User Created Successfully</w:t>
                      </w:r>
                    </w:p>
                  </w:txbxContent>
                </v:textbox>
              </v:oval>
            </w:pict>
          </mc:Fallback>
        </mc:AlternateContent>
      </w:r>
      <w:r w:rsidRPr="009D6D05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13F037" wp14:editId="69F3718D">
                <wp:simplePos x="0" y="0"/>
                <wp:positionH relativeFrom="margin">
                  <wp:posOffset>2514600</wp:posOffset>
                </wp:positionH>
                <wp:positionV relativeFrom="paragraph">
                  <wp:posOffset>6350</wp:posOffset>
                </wp:positionV>
                <wp:extent cx="1428750" cy="609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5FD99" w14:textId="77777777" w:rsidR="009D6D05" w:rsidRDefault="009D6D05" w:rsidP="009D6D05">
                            <w:pPr>
                              <w:jc w:val="center"/>
                            </w:pPr>
                            <w:r w:rsidRPr="00C310E5">
                              <w:rPr>
                                <w:sz w:val="20"/>
                                <w:szCs w:val="20"/>
                              </w:rPr>
                              <w:t>Enter user creation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deta</w:t>
                            </w:r>
                            <w:r w:rsidRPr="00C310E5">
                              <w:rPr>
                                <w:sz w:val="20"/>
                                <w:szCs w:val="20"/>
                              </w:rPr>
                              <w:t>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110A5" id="Oval 8" o:spid="_x0000_s1028" style="position:absolute;left:0;text-align:left;margin-left:198pt;margin-top:.5pt;width:112.5pt;height:4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hgZwIAABo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D6D05" w:rsidRDefault="009D6D05" w:rsidP="009D6D05">
                      <w:pPr>
                        <w:jc w:val="center"/>
                      </w:pPr>
                      <w:r w:rsidRPr="00C310E5">
                        <w:rPr>
                          <w:sz w:val="20"/>
                          <w:szCs w:val="20"/>
                        </w:rPr>
                        <w:t>Enter user creation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deta</w:t>
                      </w:r>
                      <w:r w:rsidRPr="00C310E5">
                        <w:rPr>
                          <w:sz w:val="20"/>
                          <w:szCs w:val="20"/>
                        </w:rPr>
                        <w:t>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D7BDED" w14:textId="77777777" w:rsidR="009D6D05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582CED" wp14:editId="40C05FDB">
                <wp:simplePos x="0" y="0"/>
                <wp:positionH relativeFrom="column">
                  <wp:posOffset>3962400</wp:posOffset>
                </wp:positionH>
                <wp:positionV relativeFrom="paragraph">
                  <wp:posOffset>140335</wp:posOffset>
                </wp:positionV>
                <wp:extent cx="241300" cy="6350"/>
                <wp:effectExtent l="0" t="57150" r="444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4A720" id="Straight Arrow Connector 17" o:spid="_x0000_s1026" type="#_x0000_t32" style="position:absolute;margin-left:312pt;margin-top:11.05pt;width:19pt;height: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2A33A5" wp14:editId="010C07AE">
                <wp:simplePos x="0" y="0"/>
                <wp:positionH relativeFrom="column">
                  <wp:posOffset>2235200</wp:posOffset>
                </wp:positionH>
                <wp:positionV relativeFrom="paragraph">
                  <wp:posOffset>127635</wp:posOffset>
                </wp:positionV>
                <wp:extent cx="241300" cy="6350"/>
                <wp:effectExtent l="0" t="57150" r="444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60E4" id="Straight Arrow Connector 16" o:spid="_x0000_s1026" type="#_x0000_t32" style="position:absolute;margin-left:176pt;margin-top:10.05pt;width:19pt;height: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29E206A" w14:textId="77777777" w:rsidR="009D6D05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474E4AF7" w14:textId="77777777" w:rsidR="009D6D05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219EB202" w14:textId="77777777" w:rsidR="009D6D05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601FCD1E" w14:textId="77777777" w:rsidR="009D6D05" w:rsidRDefault="009D6D05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DF2A66" w:rsidRPr="00B86E6A" w14:paraId="2D8A2D1B" w14:textId="77777777" w:rsidTr="00FD4023">
        <w:trPr>
          <w:jc w:val="center"/>
        </w:trPr>
        <w:tc>
          <w:tcPr>
            <w:tcW w:w="2855" w:type="dxa"/>
            <w:shd w:val="clear" w:color="auto" w:fill="D9D9D9"/>
          </w:tcPr>
          <w:p w14:paraId="3F0CE24C" w14:textId="77777777" w:rsidR="00DF2A66" w:rsidRPr="00B86E6A" w:rsidRDefault="00DF2A66" w:rsidP="00FD4023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14:paraId="6C5254C0" w14:textId="77777777" w:rsidR="00DF2A66" w:rsidRPr="00553770" w:rsidRDefault="00DF2A66" w:rsidP="00FD4023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Registering a New User</w:t>
            </w:r>
          </w:p>
        </w:tc>
      </w:tr>
      <w:tr w:rsidR="00DF2A66" w:rsidRPr="00B86E6A" w14:paraId="4CC60B6C" w14:textId="77777777" w:rsidTr="00FD4023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14:paraId="28F13941" w14:textId="77777777" w:rsidR="00DF2A66" w:rsidRPr="002E6943" w:rsidRDefault="00DF2A66" w:rsidP="00FD4023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14:paraId="492E414A" w14:textId="77777777" w:rsidR="00DF2A66" w:rsidRDefault="00DF2A66" w:rsidP="00572A9A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Registration Tab </w:t>
            </w:r>
          </w:p>
          <w:p w14:paraId="0E8B8316" w14:textId="77777777" w:rsidR="00DF2A66" w:rsidRDefault="00DF2A66" w:rsidP="00572A9A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Enter details like Email, Name, </w:t>
            </w:r>
            <w:r w:rsidR="009D6D05">
              <w:rPr>
                <w:color w:val="000000"/>
                <w:sz w:val="22"/>
                <w:szCs w:val="22"/>
              </w:rPr>
              <w:t>Address,</w:t>
            </w:r>
            <w:r>
              <w:rPr>
                <w:color w:val="000000"/>
                <w:sz w:val="22"/>
                <w:szCs w:val="22"/>
              </w:rPr>
              <w:t xml:space="preserve"> password and confirm password</w:t>
            </w:r>
          </w:p>
          <w:p w14:paraId="1930963F" w14:textId="77777777" w:rsidR="00DF2A66" w:rsidRDefault="00DF2A66" w:rsidP="00572A9A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entering all required details click on Register button</w:t>
            </w:r>
          </w:p>
          <w:p w14:paraId="7800ABA7" w14:textId="77777777" w:rsidR="00DF2A66" w:rsidRPr="00DF2A66" w:rsidRDefault="00DF2A66" w:rsidP="00DF2A66">
            <w:pPr>
              <w:spacing w:before="40" w:after="40"/>
              <w:ind w:left="360"/>
              <w:rPr>
                <w:color w:val="000000"/>
                <w:sz w:val="22"/>
                <w:szCs w:val="22"/>
              </w:rPr>
            </w:pPr>
          </w:p>
        </w:tc>
      </w:tr>
      <w:tr w:rsidR="00DF2A66" w:rsidRPr="00B86E6A" w14:paraId="1EC16D2A" w14:textId="77777777" w:rsidTr="00FD4023">
        <w:trPr>
          <w:jc w:val="center"/>
        </w:trPr>
        <w:tc>
          <w:tcPr>
            <w:tcW w:w="2855" w:type="dxa"/>
            <w:shd w:val="clear" w:color="auto" w:fill="D9D9D9"/>
          </w:tcPr>
          <w:p w14:paraId="64B0FB7C" w14:textId="77777777" w:rsidR="00DF2A66" w:rsidRPr="00B86E6A" w:rsidRDefault="00DF2A66" w:rsidP="00FD402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14:paraId="74ACA84C" w14:textId="77777777" w:rsidR="00DF2A66" w:rsidRPr="0076510E" w:rsidRDefault="00EB2546" w:rsidP="00FD4023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If user is unable to </w:t>
            </w:r>
            <w:proofErr w:type="gramStart"/>
            <w:r>
              <w:rPr>
                <w:color w:val="000000"/>
                <w:sz w:val="22"/>
                <w:szCs w:val="22"/>
              </w:rPr>
              <w:t>register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he/she can contact Admin in order to get registered.</w:t>
            </w:r>
          </w:p>
        </w:tc>
      </w:tr>
      <w:tr w:rsidR="00DF2A66" w:rsidRPr="00B86E6A" w14:paraId="5242E434" w14:textId="77777777" w:rsidTr="00FD4023">
        <w:trPr>
          <w:jc w:val="center"/>
        </w:trPr>
        <w:tc>
          <w:tcPr>
            <w:tcW w:w="2855" w:type="dxa"/>
            <w:shd w:val="clear" w:color="auto" w:fill="D9D9D9"/>
          </w:tcPr>
          <w:p w14:paraId="7D8599FA" w14:textId="77777777" w:rsidR="00DF2A66" w:rsidRPr="00B86E6A" w:rsidRDefault="00DF2A66" w:rsidP="00FD4023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14:paraId="09711518" w14:textId="77777777" w:rsidR="00DF2A66" w:rsidRPr="00ED0C54" w:rsidRDefault="00DF2A66" w:rsidP="009D6D05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entered detai</w:t>
            </w:r>
            <w:r w:rsidR="009D6D05">
              <w:rPr>
                <w:color w:val="000000"/>
                <w:sz w:val="22"/>
                <w:szCs w:val="22"/>
              </w:rPr>
              <w:t>ls will be validated against all the validation rules and upon successful validation user account will be successfully created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DF2A66" w:rsidRPr="00B86E6A" w14:paraId="073B5553" w14:textId="77777777" w:rsidTr="00FD4023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6B39785A" w14:textId="77777777" w:rsidR="00DF2A66" w:rsidRPr="00B86E6A" w:rsidRDefault="00DF2A66" w:rsidP="00FD402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14:paraId="16CB1041" w14:textId="77777777" w:rsidR="00DF2A66" w:rsidRPr="00B86E6A" w:rsidRDefault="00DF2A66" w:rsidP="00FD402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user must fill all the details with valid data</w:t>
            </w:r>
            <w:r w:rsidR="00086456">
              <w:rPr>
                <w:rFonts w:ascii="Arial" w:hAnsi="Arial" w:cs="Arial"/>
                <w:sz w:val="22"/>
                <w:szCs w:val="22"/>
              </w:rPr>
              <w:t xml:space="preserve"> as email should be a valid email, password should be greater than or equals to</w:t>
            </w:r>
            <w:r w:rsidR="00E65CD7">
              <w:rPr>
                <w:rFonts w:ascii="Arial" w:hAnsi="Arial" w:cs="Arial"/>
                <w:sz w:val="22"/>
                <w:szCs w:val="22"/>
              </w:rPr>
              <w:t xml:space="preserve"> 8-</w:t>
            </w:r>
            <w:r w:rsidR="00086456">
              <w:rPr>
                <w:rFonts w:ascii="Arial" w:hAnsi="Arial" w:cs="Arial"/>
                <w:sz w:val="22"/>
                <w:szCs w:val="22"/>
              </w:rPr>
              <w:t xml:space="preserve">digit and password and confirm password should be same. </w:t>
            </w:r>
          </w:p>
        </w:tc>
      </w:tr>
      <w:tr w:rsidR="00DF2A66" w:rsidRPr="00B86E6A" w14:paraId="79A10FCB" w14:textId="77777777" w:rsidTr="00FD4023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0A44FE1D" w14:textId="77777777" w:rsidR="00DF2A66" w:rsidRPr="00B86E6A" w:rsidRDefault="00DF2A66" w:rsidP="00FD402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14:paraId="13D5516A" w14:textId="77777777" w:rsidR="00DF2A66" w:rsidRPr="00B86E6A" w:rsidRDefault="00DF2A66" w:rsidP="0008645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user </w:t>
            </w:r>
            <w:r w:rsidR="00A07E3C">
              <w:rPr>
                <w:rFonts w:ascii="Arial" w:hAnsi="Arial" w:cs="Arial"/>
                <w:sz w:val="22"/>
                <w:szCs w:val="22"/>
              </w:rPr>
              <w:t>details</w:t>
            </w:r>
            <w:r w:rsidR="00086456">
              <w:rPr>
                <w:rFonts w:ascii="Arial" w:hAnsi="Arial" w:cs="Arial"/>
                <w:sz w:val="22"/>
                <w:szCs w:val="22"/>
              </w:rPr>
              <w:t xml:space="preserve"> will get stored into the database and the user will be able to login using his/her credentials.</w:t>
            </w:r>
          </w:p>
        </w:tc>
      </w:tr>
    </w:tbl>
    <w:p w14:paraId="32E7D91B" w14:textId="77777777" w:rsidR="00DF2A66" w:rsidRDefault="00DF2A66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0380AC1E" w14:textId="77777777" w:rsidR="00EC10E4" w:rsidRDefault="00EC10E4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7A579D10" w14:textId="77777777" w:rsidR="00EC10E4" w:rsidRDefault="0089264B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171D40">
        <w:rPr>
          <w:rFonts w:ascii="Arial" w:hAnsi="Arial" w:cs="Arial"/>
          <w:b/>
          <w:sz w:val="22"/>
          <w:szCs w:val="20"/>
          <w:lang w:val="en-GB"/>
        </w:rPr>
        <w:t>UI Screen Flow</w:t>
      </w:r>
    </w:p>
    <w:p w14:paraId="0E31686D" w14:textId="77777777" w:rsidR="00EC10E4" w:rsidRDefault="00F27BB3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8F3D4E" wp14:editId="232FC1CA">
                <wp:simplePos x="0" y="0"/>
                <wp:positionH relativeFrom="column">
                  <wp:posOffset>914400</wp:posOffset>
                </wp:positionH>
                <wp:positionV relativeFrom="paragraph">
                  <wp:posOffset>154940</wp:posOffset>
                </wp:positionV>
                <wp:extent cx="1473200" cy="6350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8CB9B" w14:textId="77777777" w:rsidR="00EC10E4" w:rsidRPr="009D6D05" w:rsidRDefault="00F27BB3" w:rsidP="00EC1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Choose Parking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554E" id="Oval 23" o:spid="_x0000_s1029" style="position:absolute;left:0;text-align:left;margin-left:1in;margin-top:12.2pt;width:116pt;height:5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EC10E4" w:rsidRPr="009D6D05" w:rsidRDefault="00F27BB3" w:rsidP="00EC1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Choose Parking Location</w:t>
                      </w:r>
                    </w:p>
                  </w:txbxContent>
                </v:textbox>
              </v:oval>
            </w:pict>
          </mc:Fallback>
        </mc:AlternateContent>
      </w:r>
      <w:r w:rsidR="00EC10E4" w:rsidRPr="00EC10E4">
        <w:rPr>
          <w:rFonts w:ascii="Arial" w:hAnsi="Arial" w:cs="Arial"/>
          <w:b/>
          <w:noProof/>
          <w:sz w:val="22"/>
          <w:szCs w:val="20"/>
        </w:rPr>
        <w:drawing>
          <wp:anchor distT="0" distB="0" distL="114300" distR="114300" simplePos="0" relativeHeight="251772928" behindDoc="0" locked="0" layoutInCell="1" allowOverlap="1" wp14:anchorId="7A2A2943" wp14:editId="3E7DE91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6580" cy="721360"/>
            <wp:effectExtent l="0" t="0" r="0" b="2540"/>
            <wp:wrapNone/>
            <wp:docPr id="28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0E4"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64445D" wp14:editId="449F8D49">
                <wp:simplePos x="0" y="0"/>
                <wp:positionH relativeFrom="column">
                  <wp:posOffset>520700</wp:posOffset>
                </wp:positionH>
                <wp:positionV relativeFrom="paragraph">
                  <wp:posOffset>438150</wp:posOffset>
                </wp:positionV>
                <wp:extent cx="393700" cy="6350"/>
                <wp:effectExtent l="0" t="57150" r="4445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DC8A" id="Straight Arrow Connector 22" o:spid="_x0000_s1026" type="#_x0000_t32" style="position:absolute;margin-left:41pt;margin-top:34.5pt;width:31pt;height: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C10E4"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FBF9C5" wp14:editId="58A9C2A5">
                <wp:simplePos x="0" y="0"/>
                <wp:positionH relativeFrom="column">
                  <wp:posOffset>4273550</wp:posOffset>
                </wp:positionH>
                <wp:positionV relativeFrom="paragraph">
                  <wp:posOffset>158750</wp:posOffset>
                </wp:positionV>
                <wp:extent cx="1498600" cy="58420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E606" w14:textId="77777777" w:rsidR="00EC10E4" w:rsidRPr="00C310E5" w:rsidRDefault="00F27BB3" w:rsidP="00EC10E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Slot Booked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67F2F" id="Oval 27" o:spid="_x0000_s1030" style="position:absolute;left:0;text-align:left;margin-left:336.5pt;margin-top:12.5pt;width:118pt;height:4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C10E4" w:rsidRPr="00C310E5" w:rsidRDefault="00F27BB3" w:rsidP="00EC10E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Slot Booked successfully</w:t>
                      </w:r>
                    </w:p>
                  </w:txbxContent>
                </v:textbox>
              </v:oval>
            </w:pict>
          </mc:Fallback>
        </mc:AlternateContent>
      </w:r>
    </w:p>
    <w:p w14:paraId="187FC995" w14:textId="77777777" w:rsidR="00EC10E4" w:rsidRDefault="00F27BB3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9D2A1B" wp14:editId="3F651271">
                <wp:simplePos x="0" y="0"/>
                <wp:positionH relativeFrom="margin">
                  <wp:posOffset>2597150</wp:posOffset>
                </wp:positionH>
                <wp:positionV relativeFrom="paragraph">
                  <wp:posOffset>4445</wp:posOffset>
                </wp:positionV>
                <wp:extent cx="1428750" cy="609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D5028" w14:textId="77777777" w:rsidR="00EC10E4" w:rsidRDefault="00F27BB3" w:rsidP="00EC10E4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vehicle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D3FF6" id="Oval 26" o:spid="_x0000_s1031" style="position:absolute;left:0;text-align:left;margin-left:204.5pt;margin-top:.35pt;width:112.5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C10E4" w:rsidRDefault="00F27BB3" w:rsidP="00EC10E4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Enter vehicle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652481" w14:textId="77777777" w:rsidR="00EC10E4" w:rsidRDefault="00F27BB3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816194" wp14:editId="35892D27">
                <wp:simplePos x="0" y="0"/>
                <wp:positionH relativeFrom="column">
                  <wp:posOffset>4057650</wp:posOffset>
                </wp:positionH>
                <wp:positionV relativeFrom="paragraph">
                  <wp:posOffset>144780</wp:posOffset>
                </wp:positionV>
                <wp:extent cx="241300" cy="6350"/>
                <wp:effectExtent l="0" t="57150" r="444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6139B" id="Straight Arrow Connector 31" o:spid="_x0000_s1026" type="#_x0000_t32" style="position:absolute;margin-left:319.5pt;margin-top:11.4pt;width:19pt;height: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960875" wp14:editId="18CF61CC">
                <wp:simplePos x="0" y="0"/>
                <wp:positionH relativeFrom="column">
                  <wp:posOffset>2387600</wp:posOffset>
                </wp:positionH>
                <wp:positionV relativeFrom="paragraph">
                  <wp:posOffset>121920</wp:posOffset>
                </wp:positionV>
                <wp:extent cx="241300" cy="6350"/>
                <wp:effectExtent l="0" t="57150" r="4445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69187" id="Straight Arrow Connector 30" o:spid="_x0000_s1026" type="#_x0000_t32" style="position:absolute;margin-left:188pt;margin-top:9.6pt;width:19pt;height: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8365EBA" w14:textId="77777777" w:rsidR="00EC10E4" w:rsidRDefault="00EC10E4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18DCD4C6" w14:textId="77777777" w:rsidR="00EC10E4" w:rsidRDefault="00EC10E4" w:rsidP="00A01192">
      <w:pPr>
        <w:jc w:val="both"/>
        <w:rPr>
          <w:rFonts w:ascii="Arial" w:hAnsi="Arial" w:cs="Arial"/>
          <w:b/>
          <w:sz w:val="22"/>
          <w:szCs w:val="20"/>
          <w:lang w:val="en-GB"/>
        </w:rPr>
      </w:pPr>
    </w:p>
    <w:p w14:paraId="6ADB632E" w14:textId="77777777" w:rsidR="00751566" w:rsidRPr="00A01192" w:rsidRDefault="00F27BB3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User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751566" w:rsidRPr="00B86E6A" w14:paraId="16F55BF9" w14:textId="77777777" w:rsidTr="000A0969">
        <w:trPr>
          <w:jc w:val="center"/>
        </w:trPr>
        <w:tc>
          <w:tcPr>
            <w:tcW w:w="2855" w:type="dxa"/>
            <w:shd w:val="clear" w:color="auto" w:fill="D9D9D9"/>
          </w:tcPr>
          <w:p w14:paraId="7D78BED6" w14:textId="77777777" w:rsidR="00751566" w:rsidRPr="00B86E6A" w:rsidRDefault="00751566" w:rsidP="000A0969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14:paraId="1C3E23EF" w14:textId="77777777" w:rsidR="00751566" w:rsidRPr="00553770" w:rsidRDefault="00A95E2D" w:rsidP="00751566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Booking</w:t>
            </w:r>
          </w:p>
        </w:tc>
      </w:tr>
      <w:tr w:rsidR="00751566" w:rsidRPr="00B86E6A" w14:paraId="79BB2482" w14:textId="77777777" w:rsidTr="000A0969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14:paraId="5DD61242" w14:textId="77777777" w:rsidR="00751566" w:rsidRPr="002E6943" w:rsidRDefault="00751566" w:rsidP="000A0969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14:paraId="78874DA8" w14:textId="77777777" w:rsidR="00751566" w:rsidRPr="00AB106F" w:rsidRDefault="00A95E2D" w:rsidP="00A95E2D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the user successfully logged in, the user will be able to book its parking slot by entering the</w:t>
            </w:r>
            <w:r w:rsidR="00E10324">
              <w:rPr>
                <w:color w:val="000000"/>
                <w:sz w:val="22"/>
                <w:szCs w:val="22"/>
              </w:rPr>
              <w:t xml:space="preserve"> details -</w:t>
            </w:r>
            <w:r>
              <w:rPr>
                <w:color w:val="000000"/>
                <w:sz w:val="22"/>
                <w:szCs w:val="22"/>
              </w:rPr>
              <w:t xml:space="preserve"> location of parking site, entry date &amp; time, exit date &amp; time, </w:t>
            </w:r>
            <w:r w:rsidR="00E10324">
              <w:rPr>
                <w:color w:val="000000"/>
                <w:sz w:val="22"/>
                <w:szCs w:val="22"/>
              </w:rPr>
              <w:t>vehicle number and vehicle type.</w:t>
            </w:r>
          </w:p>
        </w:tc>
      </w:tr>
      <w:tr w:rsidR="00751566" w:rsidRPr="00B86E6A" w14:paraId="744F85FA" w14:textId="77777777" w:rsidTr="000A0969">
        <w:trPr>
          <w:jc w:val="center"/>
        </w:trPr>
        <w:tc>
          <w:tcPr>
            <w:tcW w:w="2855" w:type="dxa"/>
            <w:shd w:val="clear" w:color="auto" w:fill="D9D9D9"/>
          </w:tcPr>
          <w:p w14:paraId="1B748072" w14:textId="77777777" w:rsidR="00751566" w:rsidRPr="00B86E6A" w:rsidRDefault="00751566" w:rsidP="000A09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14:paraId="5F705A92" w14:textId="77777777" w:rsidR="00751566" w:rsidRPr="0076510E" w:rsidRDefault="00AD28A2" w:rsidP="00D26346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If user is unable to </w:t>
            </w:r>
            <w:proofErr w:type="gramStart"/>
            <w:r>
              <w:rPr>
                <w:color w:val="000000"/>
                <w:sz w:val="22"/>
                <w:szCs w:val="22"/>
              </w:rPr>
              <w:t>book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he/she must contact with admin for booking his/her slot.</w:t>
            </w:r>
          </w:p>
        </w:tc>
      </w:tr>
      <w:tr w:rsidR="00751566" w:rsidRPr="00B86E6A" w14:paraId="431CF7CB" w14:textId="77777777" w:rsidTr="000A0969">
        <w:trPr>
          <w:jc w:val="center"/>
        </w:trPr>
        <w:tc>
          <w:tcPr>
            <w:tcW w:w="2855" w:type="dxa"/>
            <w:shd w:val="clear" w:color="auto" w:fill="D9D9D9"/>
          </w:tcPr>
          <w:p w14:paraId="29D3BA16" w14:textId="77777777" w:rsidR="00751566" w:rsidRPr="00B86E6A" w:rsidRDefault="00751566" w:rsidP="000A0969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14:paraId="3A96B7FB" w14:textId="77777777" w:rsidR="00751566" w:rsidRPr="00ED0C54" w:rsidRDefault="00E10324" w:rsidP="00353831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entered details will be validated against the regular express of time &amp; date, booking slot for the selected time frame </w:t>
            </w:r>
            <w:r w:rsidR="00353831">
              <w:rPr>
                <w:color w:val="000000"/>
                <w:sz w:val="22"/>
                <w:szCs w:val="22"/>
              </w:rPr>
              <w:t>is valid or not.</w:t>
            </w:r>
          </w:p>
        </w:tc>
      </w:tr>
      <w:tr w:rsidR="00751566" w:rsidRPr="00B86E6A" w14:paraId="03B8C556" w14:textId="77777777" w:rsidTr="000A09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495AF7E5" w14:textId="77777777" w:rsidR="00751566" w:rsidRPr="00B86E6A" w:rsidRDefault="00751566" w:rsidP="000A09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14:paraId="41E4DB2B" w14:textId="77777777" w:rsidR="00751566" w:rsidRPr="00B86E6A" w:rsidRDefault="00E65CD7" w:rsidP="000A096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5CD7">
              <w:rPr>
                <w:rFonts w:ascii="Arial" w:hAnsi="Arial" w:cs="Arial"/>
                <w:sz w:val="22"/>
                <w:szCs w:val="22"/>
              </w:rPr>
              <w:t>The user will be able to access dashboard and he can book a slot</w:t>
            </w:r>
            <w:r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Pr="00E65CD7">
              <w:rPr>
                <w:rFonts w:ascii="Arial" w:hAnsi="Arial" w:cs="Arial"/>
                <w:sz w:val="22"/>
                <w:szCs w:val="22"/>
              </w:rPr>
              <w:t xml:space="preserve"> providing details as Location, Entry date, </w:t>
            </w:r>
            <w:proofErr w:type="gramStart"/>
            <w:r w:rsidRPr="00E65CD7">
              <w:rPr>
                <w:rFonts w:ascii="Arial" w:hAnsi="Arial" w:cs="Arial"/>
                <w:sz w:val="22"/>
                <w:szCs w:val="22"/>
              </w:rPr>
              <w:t>Exit</w:t>
            </w:r>
            <w:proofErr w:type="gramEnd"/>
            <w:r w:rsidRPr="00E65CD7">
              <w:rPr>
                <w:rFonts w:ascii="Arial" w:hAnsi="Arial" w:cs="Arial"/>
                <w:sz w:val="22"/>
                <w:szCs w:val="22"/>
              </w:rPr>
              <w:t xml:space="preserve"> date, Entry time, Exit time and Vehicle Number.</w:t>
            </w:r>
          </w:p>
        </w:tc>
      </w:tr>
      <w:tr w:rsidR="00751566" w:rsidRPr="00B86E6A" w14:paraId="48A756B9" w14:textId="77777777" w:rsidTr="000A0969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62771702" w14:textId="77777777" w:rsidR="00751566" w:rsidRPr="00B86E6A" w:rsidRDefault="00751566" w:rsidP="000A0969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14:paraId="0DBA8C5C" w14:textId="77777777" w:rsidR="00751566" w:rsidRPr="00B86E6A" w:rsidRDefault="00353831" w:rsidP="00E65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u</w:t>
            </w:r>
            <w:r w:rsidR="00E65CD7">
              <w:rPr>
                <w:rFonts w:ascii="Arial" w:hAnsi="Arial" w:cs="Arial"/>
                <w:sz w:val="22"/>
                <w:szCs w:val="22"/>
              </w:rPr>
              <w:t>ser gets redirected to payment page where payment amount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calculated according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to the parking duration and the type of vehicle selected.</w:t>
            </w:r>
          </w:p>
        </w:tc>
      </w:tr>
    </w:tbl>
    <w:p w14:paraId="56B6E4FA" w14:textId="77777777" w:rsidR="0089264B" w:rsidRDefault="0089264B" w:rsidP="00171D4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17B28A1" w14:textId="77777777" w:rsidR="0089264B" w:rsidRDefault="0089264B" w:rsidP="00171D4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CD29237" w14:textId="77777777" w:rsidR="002C56E3" w:rsidRDefault="002C56E3" w:rsidP="00171D4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54006C6" w14:textId="77777777" w:rsidR="002C56E3" w:rsidRDefault="002C56E3" w:rsidP="00171D4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45095A6" w14:textId="77777777" w:rsidR="0089264B" w:rsidRDefault="0089264B" w:rsidP="00171D4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289D23A" w14:textId="77777777" w:rsidR="00171D40" w:rsidRPr="00171D40" w:rsidRDefault="00171D40" w:rsidP="00171D40">
      <w:pPr>
        <w:jc w:val="both"/>
        <w:rPr>
          <w:rFonts w:ascii="Arial" w:hAnsi="Arial" w:cs="Arial"/>
          <w:b/>
          <w:sz w:val="22"/>
          <w:szCs w:val="20"/>
          <w:lang w:val="en-GB"/>
        </w:rPr>
      </w:pPr>
      <w:r w:rsidRPr="00171D40">
        <w:rPr>
          <w:rFonts w:ascii="Arial" w:hAnsi="Arial" w:cs="Arial"/>
          <w:b/>
          <w:sz w:val="22"/>
          <w:szCs w:val="20"/>
          <w:lang w:val="en-GB"/>
        </w:rPr>
        <w:lastRenderedPageBreak/>
        <w:t>UI Screen Flow</w:t>
      </w:r>
    </w:p>
    <w:p w14:paraId="3C52DB81" w14:textId="77777777" w:rsidR="00291196" w:rsidRDefault="00291196" w:rsidP="00A01192">
      <w:pPr>
        <w:jc w:val="both"/>
        <w:rPr>
          <w:rFonts w:ascii="Arial" w:hAnsi="Arial" w:cs="Arial"/>
          <w:sz w:val="20"/>
          <w:szCs w:val="20"/>
        </w:rPr>
      </w:pPr>
    </w:p>
    <w:p w14:paraId="51BBB4EF" w14:textId="77777777" w:rsidR="00CC6DEB" w:rsidRDefault="001A296C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 w:rsidRPr="001A296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83168" behindDoc="0" locked="0" layoutInCell="1" allowOverlap="1" wp14:anchorId="66E79B29" wp14:editId="5E385BB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6580" cy="721360"/>
            <wp:effectExtent l="0" t="0" r="0" b="2540"/>
            <wp:wrapNone/>
            <wp:docPr id="3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92332" w14:textId="77777777" w:rsidR="00CC6DEB" w:rsidRDefault="001A296C" w:rsidP="00A01192">
      <w:pPr>
        <w:jc w:val="both"/>
        <w:rPr>
          <w:rFonts w:ascii="Arial" w:hAnsi="Arial" w:cs="Arial"/>
          <w:sz w:val="20"/>
          <w:szCs w:val="20"/>
        </w:rPr>
      </w:pPr>
      <w:r w:rsidRPr="001A296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247EC9" wp14:editId="1A20BB0A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1498600" cy="55880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8BFD" w14:textId="77777777" w:rsidR="001A296C" w:rsidRPr="00C310E5" w:rsidRDefault="001A296C" w:rsidP="001A29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all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4D4A6" id="Oval 34" o:spid="_x0000_s1032" style="position:absolute;left:0;text-align:left;margin-left:66.8pt;margin-top:2.55pt;width:118pt;height:44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A296C" w:rsidRPr="00C310E5" w:rsidRDefault="001A296C" w:rsidP="001A29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all user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A296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B43630" wp14:editId="408FBB2F">
                <wp:simplePos x="0" y="0"/>
                <wp:positionH relativeFrom="margin">
                  <wp:posOffset>2559050</wp:posOffset>
                </wp:positionH>
                <wp:positionV relativeFrom="paragraph">
                  <wp:posOffset>19685</wp:posOffset>
                </wp:positionV>
                <wp:extent cx="1428750" cy="6096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A91C" w14:textId="77777777" w:rsidR="001A296C" w:rsidRDefault="001A296C" w:rsidP="001A296C">
                            <w:pPr>
                              <w:jc w:val="center"/>
                            </w:pPr>
                            <w:r w:rsidRPr="00C310E5">
                              <w:rPr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5E75D" id="Oval 33" o:spid="_x0000_s1033" style="position:absolute;left:0;text-align:left;margin-left:201.5pt;margin-top:1.55pt;width:112.5pt;height:4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A296C" w:rsidRDefault="001A296C" w:rsidP="001A296C">
                      <w:pPr>
                        <w:jc w:val="center"/>
                      </w:pPr>
                      <w:r w:rsidRPr="00C310E5">
                        <w:rPr>
                          <w:sz w:val="20"/>
                          <w:szCs w:val="20"/>
                        </w:rPr>
                        <w:t xml:space="preserve">Enter </w:t>
                      </w:r>
                      <w:r>
                        <w:rPr>
                          <w:sz w:val="20"/>
                          <w:szCs w:val="20"/>
                        </w:rPr>
                        <w:t>Login Credentials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A296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0CDBB4" wp14:editId="39557C3B">
                <wp:simplePos x="0" y="0"/>
                <wp:positionH relativeFrom="column">
                  <wp:posOffset>920750</wp:posOffset>
                </wp:positionH>
                <wp:positionV relativeFrom="paragraph">
                  <wp:posOffset>6985</wp:posOffset>
                </wp:positionV>
                <wp:extent cx="1276350" cy="63500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61FDF" w14:textId="77777777" w:rsidR="001A296C" w:rsidRDefault="001A296C" w:rsidP="001A296C">
                            <w:pPr>
                              <w:jc w:val="center"/>
                            </w:pPr>
                            <w:r>
                              <w:t>Click on 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8C8BD" id="Oval 32" o:spid="_x0000_s1034" style="position:absolute;left:0;text-align:left;margin-left:72.5pt;margin-top:.55pt;width:100.5pt;height:5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A296C" w:rsidRDefault="001A296C" w:rsidP="001A296C">
                      <w:pPr>
                        <w:jc w:val="center"/>
                      </w:pPr>
                      <w:r>
                        <w:t>Click on Admin Login</w:t>
                      </w:r>
                    </w:p>
                  </w:txbxContent>
                </v:textbox>
              </v:oval>
            </w:pict>
          </mc:Fallback>
        </mc:AlternateContent>
      </w:r>
    </w:p>
    <w:p w14:paraId="4467FDFF" w14:textId="77777777" w:rsidR="001F1634" w:rsidRDefault="001A296C" w:rsidP="00A01192">
      <w:pPr>
        <w:jc w:val="both"/>
        <w:rPr>
          <w:rFonts w:ascii="Arial" w:hAnsi="Arial" w:cs="Arial"/>
          <w:sz w:val="20"/>
          <w:szCs w:val="20"/>
        </w:rPr>
      </w:pPr>
      <w:r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8BB63B" wp14:editId="4DDAC442">
                <wp:simplePos x="0" y="0"/>
                <wp:positionH relativeFrom="column">
                  <wp:posOffset>501650</wp:posOffset>
                </wp:positionH>
                <wp:positionV relativeFrom="paragraph">
                  <wp:posOffset>139700</wp:posOffset>
                </wp:positionV>
                <wp:extent cx="393700" cy="6350"/>
                <wp:effectExtent l="0" t="57150" r="444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490C" id="Straight Arrow Connector 37" o:spid="_x0000_s1026" type="#_x0000_t32" style="position:absolute;margin-left:39.5pt;margin-top:11pt;width:31pt;height: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487E864" w14:textId="77777777" w:rsidR="001F1634" w:rsidRDefault="001A296C" w:rsidP="001F1634">
      <w:pPr>
        <w:jc w:val="both"/>
        <w:rPr>
          <w:rFonts w:ascii="Arial" w:hAnsi="Arial" w:cs="Arial"/>
          <w:sz w:val="20"/>
          <w:szCs w:val="20"/>
          <w:lang w:val="en-GB"/>
        </w:rPr>
      </w:pPr>
      <w:r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A7F51C" wp14:editId="32732AE9">
                <wp:simplePos x="0" y="0"/>
                <wp:positionH relativeFrom="column">
                  <wp:posOffset>4019550</wp:posOffset>
                </wp:positionH>
                <wp:positionV relativeFrom="paragraph">
                  <wp:posOffset>64135</wp:posOffset>
                </wp:positionV>
                <wp:extent cx="393700" cy="6350"/>
                <wp:effectExtent l="0" t="57150" r="4445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4903" id="Straight Arrow Connector 39" o:spid="_x0000_s1026" type="#_x0000_t32" style="position:absolute;margin-left:316.5pt;margin-top:5.05pt;width:31pt;height: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EC10E4">
        <w:rPr>
          <w:rFonts w:ascii="Arial" w:hAnsi="Arial" w:cs="Arial"/>
          <w:b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41EA2A" wp14:editId="06C1059C">
                <wp:simplePos x="0" y="0"/>
                <wp:positionH relativeFrom="column">
                  <wp:posOffset>2165350</wp:posOffset>
                </wp:positionH>
                <wp:positionV relativeFrom="paragraph">
                  <wp:posOffset>26035</wp:posOffset>
                </wp:positionV>
                <wp:extent cx="393700" cy="6350"/>
                <wp:effectExtent l="0" t="57150" r="4445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36D15" id="Straight Arrow Connector 38" o:spid="_x0000_s1026" type="#_x0000_t32" style="position:absolute;margin-left:170.5pt;margin-top:2.05pt;width:31pt;height: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A296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600D590" wp14:editId="590DCF60">
                <wp:simplePos x="0" y="0"/>
                <wp:positionH relativeFrom="column">
                  <wp:posOffset>19050</wp:posOffset>
                </wp:positionH>
                <wp:positionV relativeFrom="paragraph">
                  <wp:posOffset>321310</wp:posOffset>
                </wp:positionV>
                <wp:extent cx="698500" cy="241300"/>
                <wp:effectExtent l="0" t="0" r="25400" b="254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78E43" w14:textId="77777777" w:rsidR="001A296C" w:rsidRDefault="001A296C" w:rsidP="001A296C">
                            <w:r>
                              <w:t xml:space="preserve">Admin 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E4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1.5pt;margin-top:25.3pt;width:55pt;height:1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M1JQIAAEs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">
                <v:textbox>
                  <w:txbxContent>
                    <w:p w:rsidR="001A296C" w:rsidRDefault="001A296C" w:rsidP="001A296C">
                      <w:r>
                        <w:t xml:space="preserve">Admin </w:t>
                      </w:r>
                      <w:proofErr w:type="spellStart"/>
                      <w:r>
                        <w:t>nn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5"/>
        <w:gridCol w:w="6793"/>
      </w:tblGrid>
      <w:tr w:rsidR="00916974" w:rsidRPr="00B86E6A" w14:paraId="6F52FCC0" w14:textId="77777777" w:rsidTr="00FD4023">
        <w:trPr>
          <w:jc w:val="center"/>
        </w:trPr>
        <w:tc>
          <w:tcPr>
            <w:tcW w:w="2855" w:type="dxa"/>
            <w:shd w:val="clear" w:color="auto" w:fill="D9D9D9"/>
          </w:tcPr>
          <w:p w14:paraId="4CEB2C7A" w14:textId="77777777" w:rsidR="00916974" w:rsidRPr="00B86E6A" w:rsidRDefault="00916974" w:rsidP="00FD4023">
            <w:pPr>
              <w:spacing w:before="40" w:after="40"/>
              <w:rPr>
                <w:rFonts w:cs="Arial"/>
                <w:iCs/>
                <w:szCs w:val="22"/>
              </w:rPr>
            </w:pPr>
            <w:r w:rsidRPr="00B86E6A">
              <w:rPr>
                <w:rFonts w:ascii="Arial Bold" w:hAnsi="Arial Bold"/>
                <w:sz w:val="20"/>
              </w:rPr>
              <w:t>Brief Description</w:t>
            </w:r>
          </w:p>
        </w:tc>
        <w:tc>
          <w:tcPr>
            <w:tcW w:w="6793" w:type="dxa"/>
          </w:tcPr>
          <w:p w14:paraId="75163097" w14:textId="77777777" w:rsidR="00916974" w:rsidRPr="00553770" w:rsidRDefault="00916974" w:rsidP="00FD4023">
            <w:pPr>
              <w:pStyle w:val="BodyText"/>
              <w:spacing w:before="40" w:after="40"/>
              <w:rPr>
                <w:rFonts w:cs="Arial"/>
                <w:iCs w:val="0"/>
                <w:szCs w:val="22"/>
              </w:rPr>
            </w:pPr>
            <w:r>
              <w:rPr>
                <w:szCs w:val="22"/>
              </w:rPr>
              <w:t>Admin Login</w:t>
            </w:r>
          </w:p>
        </w:tc>
      </w:tr>
      <w:tr w:rsidR="00916974" w:rsidRPr="00B86E6A" w14:paraId="2DB741D1" w14:textId="77777777" w:rsidTr="00FD4023">
        <w:trPr>
          <w:trHeight w:val="845"/>
          <w:jc w:val="center"/>
        </w:trPr>
        <w:tc>
          <w:tcPr>
            <w:tcW w:w="2855" w:type="dxa"/>
            <w:shd w:val="clear" w:color="auto" w:fill="D9D9D9"/>
          </w:tcPr>
          <w:p w14:paraId="5DB7412B" w14:textId="77777777" w:rsidR="00916974" w:rsidRPr="002E6943" w:rsidRDefault="00916974" w:rsidP="00FD4023">
            <w:pPr>
              <w:spacing w:before="40" w:after="40"/>
              <w:rPr>
                <w:rFonts w:ascii="Arial Bold" w:hAnsi="Arial Bold"/>
                <w:sz w:val="20"/>
              </w:rPr>
            </w:pPr>
            <w:r w:rsidRPr="00B86E6A">
              <w:rPr>
                <w:rFonts w:ascii="Arial Bold" w:hAnsi="Arial Bold"/>
                <w:sz w:val="20"/>
              </w:rPr>
              <w:t>Basic Flow</w:t>
            </w:r>
          </w:p>
        </w:tc>
        <w:tc>
          <w:tcPr>
            <w:tcW w:w="6793" w:type="dxa"/>
          </w:tcPr>
          <w:p w14:paraId="5A4BEC5B" w14:textId="77777777" w:rsidR="00916974" w:rsidRPr="00AB106F" w:rsidRDefault="00916974" w:rsidP="00FD4023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 the main page select Login as Admin option</w:t>
            </w:r>
            <w:r w:rsidR="00EB2546">
              <w:rPr>
                <w:color w:val="000000"/>
                <w:sz w:val="22"/>
                <w:szCs w:val="22"/>
              </w:rPr>
              <w:t xml:space="preserve">. After the successful </w:t>
            </w:r>
            <w:proofErr w:type="gramStart"/>
            <w:r w:rsidR="00EB2546">
              <w:rPr>
                <w:color w:val="000000"/>
                <w:sz w:val="22"/>
                <w:szCs w:val="22"/>
              </w:rPr>
              <w:t>Login ,</w:t>
            </w:r>
            <w:proofErr w:type="gramEnd"/>
            <w:r w:rsidR="00EB2546">
              <w:rPr>
                <w:color w:val="000000"/>
                <w:sz w:val="22"/>
                <w:szCs w:val="22"/>
              </w:rPr>
              <w:t xml:space="preserve"> admin can view all the vehicles in the parking area and can also create and delete the records.</w:t>
            </w:r>
          </w:p>
        </w:tc>
      </w:tr>
      <w:tr w:rsidR="00916974" w:rsidRPr="00B86E6A" w14:paraId="15405039" w14:textId="77777777" w:rsidTr="00FD4023">
        <w:trPr>
          <w:jc w:val="center"/>
        </w:trPr>
        <w:tc>
          <w:tcPr>
            <w:tcW w:w="2855" w:type="dxa"/>
            <w:shd w:val="clear" w:color="auto" w:fill="D9D9D9"/>
          </w:tcPr>
          <w:p w14:paraId="6A64B1D6" w14:textId="77777777" w:rsidR="00916974" w:rsidRPr="00B86E6A" w:rsidRDefault="00916974" w:rsidP="00FD402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Alternate Flow</w:t>
            </w:r>
          </w:p>
        </w:tc>
        <w:tc>
          <w:tcPr>
            <w:tcW w:w="6793" w:type="dxa"/>
          </w:tcPr>
          <w:p w14:paraId="34074073" w14:textId="77777777" w:rsidR="00916974" w:rsidRPr="0076510E" w:rsidRDefault="00EB2546" w:rsidP="00FD4023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If the credentials </w:t>
            </w:r>
            <w:proofErr w:type="gramStart"/>
            <w:r>
              <w:rPr>
                <w:color w:val="000000"/>
                <w:sz w:val="22"/>
                <w:szCs w:val="22"/>
              </w:rPr>
              <w:t>doesn’t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match he/she gets an error message as “Incorrect credentials”.</w:t>
            </w:r>
          </w:p>
        </w:tc>
      </w:tr>
      <w:tr w:rsidR="00916974" w:rsidRPr="00B86E6A" w14:paraId="0F15C917" w14:textId="77777777" w:rsidTr="00FD4023">
        <w:trPr>
          <w:jc w:val="center"/>
        </w:trPr>
        <w:tc>
          <w:tcPr>
            <w:tcW w:w="2855" w:type="dxa"/>
            <w:shd w:val="clear" w:color="auto" w:fill="D9D9D9"/>
          </w:tcPr>
          <w:p w14:paraId="5F526961" w14:textId="77777777" w:rsidR="00916974" w:rsidRPr="00B86E6A" w:rsidRDefault="00916974" w:rsidP="00FD4023">
            <w:pPr>
              <w:spacing w:before="40" w:after="40"/>
              <w:rPr>
                <w:rFonts w:ascii="Arial Bold" w:hAnsi="Arial Bold"/>
                <w:sz w:val="20"/>
              </w:rPr>
            </w:pPr>
            <w:r>
              <w:rPr>
                <w:rFonts w:ascii="Arial Bold" w:hAnsi="Arial Bold"/>
                <w:sz w:val="20"/>
              </w:rPr>
              <w:t>Validation</w:t>
            </w:r>
          </w:p>
        </w:tc>
        <w:tc>
          <w:tcPr>
            <w:tcW w:w="6793" w:type="dxa"/>
          </w:tcPr>
          <w:p w14:paraId="77A1A3CC" w14:textId="77777777" w:rsidR="00916974" w:rsidRPr="00ED0C54" w:rsidRDefault="00916974" w:rsidP="00916974">
            <w:pPr>
              <w:pStyle w:val="ListParagraph"/>
              <w:spacing w:before="40" w:after="40"/>
              <w:ind w:left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entered details </w:t>
            </w:r>
            <w:r w:rsidR="00EB2546">
              <w:rPr>
                <w:color w:val="000000"/>
                <w:sz w:val="22"/>
                <w:szCs w:val="22"/>
              </w:rPr>
              <w:t xml:space="preserve">will be validated </w:t>
            </w:r>
            <w:r>
              <w:rPr>
                <w:color w:val="000000"/>
                <w:sz w:val="22"/>
                <w:szCs w:val="22"/>
              </w:rPr>
              <w:t>against the credentials stored in the database.</w:t>
            </w:r>
          </w:p>
        </w:tc>
      </w:tr>
      <w:tr w:rsidR="00916974" w:rsidRPr="00B86E6A" w14:paraId="49EBB98E" w14:textId="77777777" w:rsidTr="00FD4023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51D0341F" w14:textId="77777777" w:rsidR="00916974" w:rsidRPr="00B86E6A" w:rsidRDefault="00916974" w:rsidP="00FD402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Pre-Conditions</w:t>
            </w:r>
          </w:p>
        </w:tc>
        <w:tc>
          <w:tcPr>
            <w:tcW w:w="6793" w:type="dxa"/>
          </w:tcPr>
          <w:p w14:paraId="3B6C6F04" w14:textId="77777777" w:rsidR="00916974" w:rsidRPr="00B86E6A" w:rsidRDefault="00EB2546" w:rsidP="00EB254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admin must supply the correct credentials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order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access the system.</w:t>
            </w:r>
          </w:p>
        </w:tc>
      </w:tr>
      <w:tr w:rsidR="00916974" w:rsidRPr="00B86E6A" w14:paraId="3DD670AC" w14:textId="77777777" w:rsidTr="00FD4023">
        <w:trPr>
          <w:trHeight w:val="350"/>
          <w:jc w:val="center"/>
        </w:trPr>
        <w:tc>
          <w:tcPr>
            <w:tcW w:w="2855" w:type="dxa"/>
            <w:shd w:val="clear" w:color="auto" w:fill="D9D9D9"/>
          </w:tcPr>
          <w:p w14:paraId="733A52E7" w14:textId="77777777" w:rsidR="00916974" w:rsidRPr="00B86E6A" w:rsidRDefault="00916974" w:rsidP="00FD4023">
            <w:pPr>
              <w:spacing w:before="40" w:after="40"/>
              <w:rPr>
                <w:color w:val="000000"/>
              </w:rPr>
            </w:pPr>
            <w:r w:rsidRPr="00B86E6A">
              <w:rPr>
                <w:rFonts w:ascii="Arial Bold" w:hAnsi="Arial Bold"/>
                <w:sz w:val="20"/>
              </w:rPr>
              <w:t>Post-Conditions</w:t>
            </w:r>
          </w:p>
        </w:tc>
        <w:tc>
          <w:tcPr>
            <w:tcW w:w="6793" w:type="dxa"/>
          </w:tcPr>
          <w:p w14:paraId="1F8B4B5A" w14:textId="77777777" w:rsidR="00916974" w:rsidRPr="00B86E6A" w:rsidRDefault="00916974" w:rsidP="006E6C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admin can create new users</w:t>
            </w:r>
            <w:r w:rsidR="006E6C13">
              <w:rPr>
                <w:rFonts w:ascii="Arial" w:hAnsi="Arial" w:cs="Arial"/>
                <w:sz w:val="22"/>
                <w:szCs w:val="22"/>
              </w:rPr>
              <w:t xml:space="preserve">, edit the existing </w:t>
            </w:r>
            <w:proofErr w:type="gramStart"/>
            <w:r w:rsidR="006E6C13">
              <w:rPr>
                <w:rFonts w:ascii="Arial" w:hAnsi="Arial" w:cs="Arial"/>
                <w:sz w:val="22"/>
                <w:szCs w:val="22"/>
              </w:rPr>
              <w:t>users</w:t>
            </w:r>
            <w:proofErr w:type="gramEnd"/>
            <w:r w:rsidR="006E6C13">
              <w:rPr>
                <w:rFonts w:ascii="Arial" w:hAnsi="Arial" w:cs="Arial"/>
                <w:sz w:val="22"/>
                <w:szCs w:val="22"/>
              </w:rPr>
              <w:t xml:space="preserve"> and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E6C13">
              <w:rPr>
                <w:rFonts w:ascii="Arial" w:hAnsi="Arial" w:cs="Arial"/>
                <w:sz w:val="22"/>
                <w:szCs w:val="22"/>
              </w:rPr>
              <w:t xml:space="preserve">also </w:t>
            </w:r>
            <w:r>
              <w:rPr>
                <w:rFonts w:ascii="Arial" w:hAnsi="Arial" w:cs="Arial"/>
                <w:sz w:val="22"/>
                <w:szCs w:val="22"/>
              </w:rPr>
              <w:t xml:space="preserve">delete the existing users. </w:t>
            </w:r>
          </w:p>
        </w:tc>
      </w:tr>
    </w:tbl>
    <w:p w14:paraId="66AD3A11" w14:textId="77777777" w:rsidR="002C56E3" w:rsidRDefault="002C56E3" w:rsidP="00A01192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1E99983D" w14:textId="77777777" w:rsidR="002C56E3" w:rsidRPr="007C18F9" w:rsidRDefault="002C56E3" w:rsidP="007C18F9">
      <w:pPr>
        <w:keepNext/>
        <w:shd w:val="clear" w:color="auto" w:fill="E0E0E0"/>
        <w:spacing w:before="240" w:after="240"/>
        <w:outlineLvl w:val="0"/>
        <w:rPr>
          <w:rFonts w:ascii="Arial" w:hAnsi="Arial" w:cs="Arial"/>
          <w:b/>
          <w:color w:val="0000FF"/>
          <w:sz w:val="20"/>
          <w:szCs w:val="20"/>
          <w:lang w:val="en-GB"/>
        </w:rPr>
      </w:pPr>
      <w:bookmarkStart w:id="18" w:name="_Toc83671938"/>
      <w:r w:rsidRPr="002C56E3">
        <w:rPr>
          <w:rFonts w:ascii="Arial Bold" w:hAnsi="Arial Bold"/>
          <w:b/>
          <w:color w:val="0000FF"/>
          <w:sz w:val="32"/>
        </w:rPr>
        <w:t>Technical Architecture Diagra</w:t>
      </w:r>
      <w:bookmarkEnd w:id="18"/>
      <w:r w:rsidRPr="002C56E3">
        <w:rPr>
          <w:rFonts w:ascii="Arial Bold" w:hAnsi="Arial Bold"/>
          <w:b/>
          <w:color w:val="0000FF"/>
          <w:sz w:val="32"/>
        </w:rPr>
        <w:t>m</w:t>
      </w:r>
    </w:p>
    <w:p w14:paraId="05720B85" w14:textId="77777777" w:rsidR="0019362B" w:rsidRDefault="0019362B" w:rsidP="00A01192">
      <w:pPr>
        <w:jc w:val="both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D97C75" wp14:editId="0F883B2C">
            <wp:extent cx="5873115" cy="2487327"/>
            <wp:effectExtent l="0" t="0" r="0" b="8255"/>
            <wp:docPr id="14" name="Picture 14" descr="C:\Users\ankitku\AppData\Local\Microsoft\Windows\INetCache\Content.Word\smart-parking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ku\AppData\Local\Microsoft\Windows\INetCache\Content.Word\smart-parking-syst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92" cy="257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9901" w14:textId="77777777" w:rsidR="0019362B" w:rsidRPr="0019362B" w:rsidRDefault="0019362B" w:rsidP="00A01192">
      <w:pPr>
        <w:jc w:val="both"/>
        <w:rPr>
          <w:rFonts w:ascii="Arial" w:hAnsi="Arial" w:cs="Arial"/>
          <w:b/>
          <w:lang w:val="en-GB"/>
        </w:rPr>
      </w:pPr>
    </w:p>
    <w:p w14:paraId="7A6A6ADD" w14:textId="77777777" w:rsidR="0019362B" w:rsidRPr="0019362B" w:rsidRDefault="0019362B" w:rsidP="00A01192">
      <w:pPr>
        <w:jc w:val="both"/>
        <w:rPr>
          <w:lang w:val="en-GB"/>
        </w:rPr>
      </w:pPr>
      <w:r>
        <w:rPr>
          <w:lang w:val="en-GB"/>
        </w:rPr>
        <w:t>The user gets an interactive user interface through which he/she can register by providing his/her required details like Email, Name, Address, Password. A</w:t>
      </w:r>
      <w:r w:rsidR="002C56E3" w:rsidRPr="0019362B">
        <w:rPr>
          <w:lang w:val="en-GB"/>
        </w:rPr>
        <w:t xml:space="preserve">s soon as the user get </w:t>
      </w:r>
      <w:proofErr w:type="gramStart"/>
      <w:r>
        <w:rPr>
          <w:lang w:val="en-GB"/>
        </w:rPr>
        <w:t>registered</w:t>
      </w:r>
      <w:proofErr w:type="gramEnd"/>
      <w:r w:rsidR="002C56E3" w:rsidRPr="0019362B">
        <w:rPr>
          <w:lang w:val="en-GB"/>
        </w:rPr>
        <w:t xml:space="preserve"> he/she has the access</w:t>
      </w:r>
      <w:r>
        <w:rPr>
          <w:lang w:val="en-GB"/>
        </w:rPr>
        <w:t xml:space="preserve"> to</w:t>
      </w:r>
      <w:r w:rsidR="002C56E3" w:rsidRPr="0019362B">
        <w:rPr>
          <w:lang w:val="en-GB"/>
        </w:rPr>
        <w:t xml:space="preserve"> </w:t>
      </w:r>
      <w:r>
        <w:rPr>
          <w:lang w:val="en-GB"/>
        </w:rPr>
        <w:t xml:space="preserve">login and </w:t>
      </w:r>
      <w:r w:rsidR="002C56E3" w:rsidRPr="0019362B">
        <w:rPr>
          <w:lang w:val="en-GB"/>
        </w:rPr>
        <w:t xml:space="preserve">book his/her slot for </w:t>
      </w:r>
      <w:r>
        <w:rPr>
          <w:lang w:val="en-GB"/>
        </w:rPr>
        <w:t>parking by providing the following details Location, Entry time, Entry time, Exit date, Exit time</w:t>
      </w:r>
      <w:r w:rsidR="007C18F9">
        <w:rPr>
          <w:lang w:val="en-GB"/>
        </w:rPr>
        <w:t>, Vehicle number</w:t>
      </w:r>
      <w:r w:rsidR="002C56E3" w:rsidRPr="0019362B">
        <w:rPr>
          <w:lang w:val="en-GB"/>
        </w:rPr>
        <w:t xml:space="preserve">. </w:t>
      </w:r>
      <w:r w:rsidR="007C18F9">
        <w:rPr>
          <w:lang w:val="en-GB"/>
        </w:rPr>
        <w:t xml:space="preserve">As the user book his/her slot he/she is redirected to price page, there he/she can select vehicle type and duration. </w:t>
      </w:r>
      <w:r w:rsidR="002C56E3" w:rsidRPr="0019362B">
        <w:rPr>
          <w:lang w:val="en-GB"/>
        </w:rPr>
        <w:t>The details of the users get stored in database</w:t>
      </w:r>
      <w:r w:rsidR="007C18F9">
        <w:rPr>
          <w:lang w:val="en-GB"/>
        </w:rPr>
        <w:t xml:space="preserve"> and can be accessed through admin</w:t>
      </w:r>
      <w:r w:rsidR="002C56E3" w:rsidRPr="0019362B">
        <w:rPr>
          <w:lang w:val="en-GB"/>
        </w:rPr>
        <w:t>.</w:t>
      </w:r>
    </w:p>
    <w:p w14:paraId="5F92A6A2" w14:textId="77777777" w:rsidR="00403FD4" w:rsidRPr="002C56E3" w:rsidRDefault="00535CA8" w:rsidP="00A01192">
      <w:pPr>
        <w:jc w:val="both"/>
        <w:rPr>
          <w:rFonts w:ascii="Arial" w:hAnsi="Arial" w:cs="Arial"/>
          <w:b/>
          <w:sz w:val="32"/>
          <w:szCs w:val="32"/>
          <w:lang w:val="en-GB"/>
        </w:rPr>
      </w:pPr>
      <w:r w:rsidRPr="002C56E3">
        <w:rPr>
          <w:rFonts w:ascii="Arial" w:hAnsi="Arial" w:cs="Arial"/>
          <w:b/>
          <w:sz w:val="32"/>
          <w:szCs w:val="32"/>
          <w:lang w:val="en-GB"/>
        </w:rPr>
        <w:lastRenderedPageBreak/>
        <w:t>Schema Diagram</w:t>
      </w:r>
    </w:p>
    <w:p w14:paraId="180F797C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4B43B5A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155B31A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pPr w:leftFromText="180" w:rightFromText="180" w:vertAnchor="text" w:horzAnchor="margin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2451"/>
      </w:tblGrid>
      <w:tr w:rsidR="002966AD" w14:paraId="5FC30D65" w14:textId="77777777" w:rsidTr="002966AD">
        <w:trPr>
          <w:trHeight w:val="634"/>
        </w:trPr>
        <w:tc>
          <w:tcPr>
            <w:tcW w:w="2451" w:type="dxa"/>
          </w:tcPr>
          <w:p w14:paraId="3FC4CA42" w14:textId="77777777" w:rsidR="002966AD" w:rsidRDefault="002966AD" w:rsidP="002966AD">
            <w:pP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900955" w14:textId="77777777" w:rsidR="002966AD" w:rsidRPr="00E35FF5" w:rsidRDefault="002966AD" w:rsidP="000666EE">
            <w:pPr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5FF5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E35FF5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0666EE" w:rsidRPr="000666EE">
              <w:rPr>
                <w:rFonts w:ascii="Times New Roman" w:eastAsia="Times New Roman" w:hAnsi="Times New Roman"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666EE" w:rsidRPr="000666EE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 User</w:t>
            </w:r>
          </w:p>
        </w:tc>
      </w:tr>
      <w:tr w:rsidR="000666EE" w14:paraId="00B3E599" w14:textId="77777777" w:rsidTr="000666EE">
        <w:trPr>
          <w:trHeight w:val="413"/>
        </w:trPr>
        <w:tc>
          <w:tcPr>
            <w:tcW w:w="2451" w:type="dxa"/>
          </w:tcPr>
          <w:p w14:paraId="58E5BDEC" w14:textId="77777777" w:rsidR="000666EE" w:rsidRPr="000666EE" w:rsidRDefault="000666EE" w:rsidP="002966AD">
            <w:pPr>
              <w:rPr>
                <w:rFonts w:ascii="Arial" w:hAnsi="Arial" w:cs="Arial"/>
                <w:color w:val="111179"/>
                <w:sz w:val="36"/>
                <w:szCs w:val="36"/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Email</w:t>
            </w:r>
          </w:p>
        </w:tc>
      </w:tr>
      <w:tr w:rsidR="002966AD" w14:paraId="78F71DF7" w14:textId="77777777" w:rsidTr="000666EE">
        <w:trPr>
          <w:trHeight w:val="431"/>
        </w:trPr>
        <w:tc>
          <w:tcPr>
            <w:tcW w:w="2451" w:type="dxa"/>
          </w:tcPr>
          <w:p w14:paraId="107BD06A" w14:textId="77777777" w:rsidR="002966AD" w:rsidRPr="00E35FF5" w:rsidRDefault="000666EE" w:rsidP="002966AD">
            <w:pP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2966AD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</w:tr>
      <w:tr w:rsidR="002966AD" w14:paraId="25B921DA" w14:textId="77777777" w:rsidTr="002966AD">
        <w:trPr>
          <w:trHeight w:val="634"/>
        </w:trPr>
        <w:tc>
          <w:tcPr>
            <w:tcW w:w="2451" w:type="dxa"/>
          </w:tcPr>
          <w:p w14:paraId="3B457F8F" w14:textId="77777777" w:rsidR="002966AD" w:rsidRDefault="002966AD" w:rsidP="002966AD">
            <w:pP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14:paraId="743B65B1" w14:textId="77777777" w:rsidR="002966AD" w:rsidRPr="00E35FF5" w:rsidRDefault="002966AD" w:rsidP="002966AD">
            <w:pP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Password</w:t>
            </w:r>
          </w:p>
        </w:tc>
      </w:tr>
      <w:tr w:rsidR="002966AD" w14:paraId="34E1624D" w14:textId="77777777" w:rsidTr="002966AD">
        <w:trPr>
          <w:trHeight w:val="649"/>
        </w:trPr>
        <w:tc>
          <w:tcPr>
            <w:tcW w:w="2451" w:type="dxa"/>
          </w:tcPr>
          <w:p w14:paraId="4A54670F" w14:textId="77777777" w:rsidR="002966AD" w:rsidRDefault="002966AD" w:rsidP="002966AD">
            <w:pP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029380" w14:textId="77777777" w:rsidR="002966AD" w:rsidRPr="00E35FF5" w:rsidRDefault="008F3ACF" w:rsidP="008F3ACF">
            <w:pP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Confirm Password</w:t>
            </w:r>
          </w:p>
        </w:tc>
      </w:tr>
      <w:tr w:rsidR="002966AD" w14:paraId="1866DD05" w14:textId="77777777" w:rsidTr="002966AD">
        <w:trPr>
          <w:trHeight w:val="634"/>
        </w:trPr>
        <w:tc>
          <w:tcPr>
            <w:tcW w:w="2451" w:type="dxa"/>
          </w:tcPr>
          <w:p w14:paraId="458504C8" w14:textId="77777777" w:rsidR="002966AD" w:rsidRDefault="002966AD" w:rsidP="002966AD">
            <w:pPr>
              <w:rPr>
                <w:rFonts w:cs="Arial"/>
                <w:b/>
                <w:color w:val="111179"/>
                <w:lang w:val="en-US"/>
              </w:rPr>
            </w:pPr>
            <w:r>
              <w:rPr>
                <w:rFonts w:cs="Arial"/>
                <w:b/>
                <w:color w:val="111179"/>
                <w:lang w:val="en-US"/>
              </w:rPr>
              <w:t xml:space="preserve">      </w:t>
            </w:r>
          </w:p>
          <w:p w14:paraId="1B153A36" w14:textId="77777777" w:rsidR="002966AD" w:rsidRPr="00E35FF5" w:rsidRDefault="003374AD" w:rsidP="003374AD">
            <w:pPr>
              <w:jc w:val="center"/>
              <w:rPr>
                <w:rFonts w:cs="Arial"/>
                <w:b/>
                <w:color w:val="111179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</w:tr>
    </w:tbl>
    <w:p w14:paraId="3D39D385" w14:textId="77777777" w:rsidR="00011F56" w:rsidRDefault="00011F56" w:rsidP="00171D4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6E7472D3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465FCDF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7A29FFF" w14:textId="77777777" w:rsidR="005F3ABC" w:rsidRDefault="002966AD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noProof/>
          <w:color w:val="11117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52AFF8" wp14:editId="1735BBA7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2070100" cy="825500"/>
                <wp:effectExtent l="0" t="76200" r="0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0" cy="825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FF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26pt;margin-top:8.5pt;width:163pt;height:6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</w:p>
    <w:p w14:paraId="14E0E131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pPr w:leftFromText="180" w:rightFromText="180" w:vertAnchor="page" w:horzAnchor="page" w:tblpX="7311" w:tblpY="2921"/>
        <w:tblW w:w="0" w:type="auto"/>
        <w:tblLook w:val="04A0" w:firstRow="1" w:lastRow="0" w:firstColumn="1" w:lastColumn="0" w:noHBand="0" w:noVBand="1"/>
      </w:tblPr>
      <w:tblGrid>
        <w:gridCol w:w="3132"/>
      </w:tblGrid>
      <w:tr w:rsidR="002966AD" w14:paraId="34D75BA8" w14:textId="77777777" w:rsidTr="008F3ACF">
        <w:trPr>
          <w:trHeight w:val="436"/>
        </w:trPr>
        <w:tc>
          <w:tcPr>
            <w:tcW w:w="3132" w:type="dxa"/>
          </w:tcPr>
          <w:p w14:paraId="122BC954" w14:textId="77777777" w:rsidR="002966AD" w:rsidRPr="000666EE" w:rsidRDefault="002966AD" w:rsidP="000666EE">
            <w:pPr>
              <w:tabs>
                <w:tab w:val="center" w:pos="2987"/>
              </w:tabs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FAB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666EE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0666EE" w:rsidRPr="000666EE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LOGIN</w:t>
            </w:r>
          </w:p>
        </w:tc>
      </w:tr>
      <w:tr w:rsidR="002966AD" w14:paraId="7A30FFD3" w14:textId="77777777" w:rsidTr="008F3ACF">
        <w:trPr>
          <w:trHeight w:val="256"/>
        </w:trPr>
        <w:tc>
          <w:tcPr>
            <w:tcW w:w="3132" w:type="dxa"/>
          </w:tcPr>
          <w:p w14:paraId="44E40217" w14:textId="77777777" w:rsidR="002966AD" w:rsidRPr="008F3ACF" w:rsidRDefault="002966AD" w:rsidP="000666EE">
            <w:pPr>
              <w:tabs>
                <w:tab w:val="center" w:pos="2987"/>
              </w:tabs>
              <w:rPr>
                <w:rFonts w:ascii="Arial" w:hAnsi="Arial" w:cs="Arial"/>
                <w:b/>
                <w:color w:val="111179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111179"/>
                <w:sz w:val="36"/>
                <w:szCs w:val="36"/>
                <w:lang w:val="en-US"/>
              </w:rPr>
              <w:t xml:space="preserve">         </w:t>
            </w:r>
            <w:r w:rsidR="008F3ACF">
              <w:rPr>
                <w:rFonts w:ascii="Arial" w:hAnsi="Arial" w:cs="Arial"/>
                <w:b/>
                <w:color w:val="111179"/>
                <w:sz w:val="36"/>
                <w:szCs w:val="36"/>
                <w:lang w:val="en-US"/>
              </w:rPr>
              <w:t xml:space="preserve">  </w:t>
            </w:r>
            <w:r w:rsidR="000666EE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</w:tr>
      <w:tr w:rsidR="002966AD" w14:paraId="73D22B7F" w14:textId="77777777" w:rsidTr="005C0B52">
        <w:trPr>
          <w:trHeight w:val="382"/>
        </w:trPr>
        <w:tc>
          <w:tcPr>
            <w:tcW w:w="3132" w:type="dxa"/>
          </w:tcPr>
          <w:p w14:paraId="44D328D4" w14:textId="77777777" w:rsidR="002966AD" w:rsidRPr="00435FAB" w:rsidRDefault="008F3ACF" w:rsidP="005569CF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</w:t>
            </w:r>
            <w:r w:rsidR="002966AD" w:rsidRPr="00435FAB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</w:tr>
      <w:tr w:rsidR="002966AD" w14:paraId="65F7630B" w14:textId="77777777" w:rsidTr="005C0B52">
        <w:trPr>
          <w:trHeight w:val="247"/>
        </w:trPr>
        <w:tc>
          <w:tcPr>
            <w:tcW w:w="3132" w:type="dxa"/>
          </w:tcPr>
          <w:p w14:paraId="60DBA936" w14:textId="77777777" w:rsidR="002966AD" w:rsidRPr="00435FAB" w:rsidRDefault="002966AD" w:rsidP="005569CF">
            <w:pPr>
              <w:tabs>
                <w:tab w:val="center" w:pos="2987"/>
              </w:tabs>
              <w:rPr>
                <w:rFonts w:cs="Arial"/>
                <w:b/>
                <w:color w:val="111179"/>
                <w:lang w:val="en-US"/>
              </w:rPr>
            </w:pPr>
            <w:r w:rsidRPr="00435FAB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</w:t>
            </w:r>
            <w:r w:rsidRPr="00435FAB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Submit</w:t>
            </w:r>
          </w:p>
        </w:tc>
      </w:tr>
    </w:tbl>
    <w:p w14:paraId="5E9F8273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85C4D5F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810F5F2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DB84D36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6276D3AD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3A3837F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2F844FA" w14:textId="77777777" w:rsidR="005F3ABC" w:rsidRDefault="005F3ABC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97AFA3E" w14:textId="77777777" w:rsidR="00535CA8" w:rsidRDefault="00203ABD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6CA135" wp14:editId="79710FD2">
                <wp:simplePos x="0" y="0"/>
                <wp:positionH relativeFrom="column">
                  <wp:posOffset>-1000760</wp:posOffset>
                </wp:positionH>
                <wp:positionV relativeFrom="paragraph">
                  <wp:posOffset>101600</wp:posOffset>
                </wp:positionV>
                <wp:extent cx="6350" cy="457200"/>
                <wp:effectExtent l="38100" t="0" r="50800" b="381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E7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-78.8pt;margin-top:8pt;width:.5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DDF0B0A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0B77BD6" w14:textId="77777777" w:rsidR="00535CA8" w:rsidRDefault="002966AD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noProof/>
          <w:color w:val="11117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78D385" wp14:editId="13573BE8">
                <wp:simplePos x="0" y="0"/>
                <wp:positionH relativeFrom="column">
                  <wp:posOffset>730250</wp:posOffset>
                </wp:positionH>
                <wp:positionV relativeFrom="paragraph">
                  <wp:posOffset>117475</wp:posOffset>
                </wp:positionV>
                <wp:extent cx="6350" cy="457200"/>
                <wp:effectExtent l="3810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24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7.5pt;margin-top:9.25pt;width:.5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711" w:tblpY="-14"/>
        <w:tblW w:w="0" w:type="auto"/>
        <w:tblLook w:val="04A0" w:firstRow="1" w:lastRow="0" w:firstColumn="1" w:lastColumn="0" w:noHBand="0" w:noVBand="1"/>
      </w:tblPr>
      <w:tblGrid>
        <w:gridCol w:w="2605"/>
      </w:tblGrid>
      <w:tr w:rsidR="00E07639" w14:paraId="63377537" w14:textId="77777777" w:rsidTr="00E07639">
        <w:tc>
          <w:tcPr>
            <w:tcW w:w="2605" w:type="dxa"/>
          </w:tcPr>
          <w:p w14:paraId="4A16AEA9" w14:textId="77777777" w:rsidR="00E07639" w:rsidRPr="0064603A" w:rsidRDefault="00E07639" w:rsidP="00E07639">
            <w:pPr>
              <w:tabs>
                <w:tab w:val="center" w:pos="2987"/>
              </w:tabs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603A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Create/Edit/Delete</w:t>
            </w:r>
          </w:p>
        </w:tc>
      </w:tr>
      <w:tr w:rsidR="00E07639" w14:paraId="385C08BE" w14:textId="77777777" w:rsidTr="00E07639">
        <w:tc>
          <w:tcPr>
            <w:tcW w:w="2605" w:type="dxa"/>
          </w:tcPr>
          <w:p w14:paraId="6198A76E" w14:textId="77777777" w:rsidR="00E07639" w:rsidRPr="00EA70E7" w:rsidRDefault="00E07639" w:rsidP="00E07639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0E7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Vehicle</w:t>
            </w: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A70E7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</w:t>
            </w:r>
          </w:p>
        </w:tc>
      </w:tr>
      <w:tr w:rsidR="00E07639" w14:paraId="45C35F3E" w14:textId="77777777" w:rsidTr="00E07639">
        <w:tc>
          <w:tcPr>
            <w:tcW w:w="2605" w:type="dxa"/>
          </w:tcPr>
          <w:p w14:paraId="3DC83C70" w14:textId="77777777" w:rsidR="00E07639" w:rsidRPr="00EA70E7" w:rsidRDefault="00E07639" w:rsidP="00E07639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0E7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Vehicle type</w:t>
            </w:r>
          </w:p>
        </w:tc>
      </w:tr>
      <w:tr w:rsidR="00E07639" w14:paraId="1E7C9E2D" w14:textId="77777777" w:rsidTr="00E07639">
        <w:tc>
          <w:tcPr>
            <w:tcW w:w="2605" w:type="dxa"/>
          </w:tcPr>
          <w:p w14:paraId="73299D18" w14:textId="77777777" w:rsidR="00E07639" w:rsidRPr="00EA70E7" w:rsidRDefault="000666EE" w:rsidP="00E07639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 time</w:t>
            </w:r>
          </w:p>
        </w:tc>
      </w:tr>
      <w:tr w:rsidR="00E07639" w14:paraId="2A911C83" w14:textId="77777777" w:rsidTr="00E07639">
        <w:tc>
          <w:tcPr>
            <w:tcW w:w="2605" w:type="dxa"/>
          </w:tcPr>
          <w:p w14:paraId="2DCCF2F3" w14:textId="77777777" w:rsidR="00E07639" w:rsidRPr="00EA70E7" w:rsidRDefault="000666EE" w:rsidP="00E07639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 date</w:t>
            </w:r>
          </w:p>
        </w:tc>
      </w:tr>
      <w:tr w:rsidR="00E07639" w14:paraId="349CB420" w14:textId="77777777" w:rsidTr="00E07639">
        <w:tc>
          <w:tcPr>
            <w:tcW w:w="2605" w:type="dxa"/>
          </w:tcPr>
          <w:p w14:paraId="1BFF84F7" w14:textId="77777777" w:rsidR="00E07639" w:rsidRPr="00EA70E7" w:rsidRDefault="000666EE" w:rsidP="00E07639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Exit time</w:t>
            </w:r>
          </w:p>
        </w:tc>
      </w:tr>
      <w:tr w:rsidR="00E07639" w14:paraId="5783537A" w14:textId="77777777" w:rsidTr="00E07639">
        <w:tc>
          <w:tcPr>
            <w:tcW w:w="2605" w:type="dxa"/>
          </w:tcPr>
          <w:p w14:paraId="7AB6F288" w14:textId="77777777" w:rsidR="00E07639" w:rsidRPr="00EA70E7" w:rsidRDefault="000666EE" w:rsidP="00E07639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Exit date</w:t>
            </w:r>
          </w:p>
        </w:tc>
      </w:tr>
    </w:tbl>
    <w:p w14:paraId="642643C3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B0284E1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pPr w:leftFromText="180" w:rightFromText="180" w:vertAnchor="text" w:horzAnchor="margin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152"/>
      </w:tblGrid>
      <w:tr w:rsidR="002966AD" w14:paraId="7F68F599" w14:textId="77777777" w:rsidTr="002966AD">
        <w:trPr>
          <w:trHeight w:val="652"/>
        </w:trPr>
        <w:tc>
          <w:tcPr>
            <w:tcW w:w="3152" w:type="dxa"/>
          </w:tcPr>
          <w:p w14:paraId="1AB07AF1" w14:textId="77777777" w:rsidR="002966AD" w:rsidRDefault="002966AD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6922CC" w14:textId="77777777" w:rsidR="002966AD" w:rsidRPr="00EA70E7" w:rsidRDefault="002966AD" w:rsidP="002966AD">
            <w:pPr>
              <w:tabs>
                <w:tab w:val="center" w:pos="2987"/>
              </w:tabs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0E7">
              <w:rPr>
                <w:rFonts w:cs="Arial"/>
                <w:b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Parking</w:t>
            </w:r>
          </w:p>
        </w:tc>
      </w:tr>
      <w:tr w:rsidR="002966AD" w:rsidRPr="00435FAB" w14:paraId="59087C24" w14:textId="77777777" w:rsidTr="002966AD">
        <w:trPr>
          <w:trHeight w:val="652"/>
        </w:trPr>
        <w:tc>
          <w:tcPr>
            <w:tcW w:w="3152" w:type="dxa"/>
          </w:tcPr>
          <w:p w14:paraId="78A2FAC5" w14:textId="77777777" w:rsidR="002966AD" w:rsidRDefault="000666EE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</w:t>
            </w:r>
          </w:p>
          <w:p w14:paraId="1F7B5214" w14:textId="77777777" w:rsidR="000666EE" w:rsidRPr="00435FAB" w:rsidRDefault="000666EE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966AD" w:rsidRPr="00435FAB" w14:paraId="572574ED" w14:textId="77777777" w:rsidTr="002966AD">
        <w:trPr>
          <w:trHeight w:val="668"/>
        </w:trPr>
        <w:tc>
          <w:tcPr>
            <w:tcW w:w="3152" w:type="dxa"/>
          </w:tcPr>
          <w:p w14:paraId="358F57BB" w14:textId="77777777" w:rsidR="002966AD" w:rsidRPr="00435FAB" w:rsidRDefault="002966AD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FAB"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Vehicle Number</w:t>
            </w:r>
          </w:p>
        </w:tc>
      </w:tr>
      <w:tr w:rsidR="002966AD" w:rsidRPr="00435FAB" w14:paraId="4C2BDCDD" w14:textId="77777777" w:rsidTr="002966AD">
        <w:trPr>
          <w:trHeight w:val="652"/>
        </w:trPr>
        <w:tc>
          <w:tcPr>
            <w:tcW w:w="3152" w:type="dxa"/>
          </w:tcPr>
          <w:p w14:paraId="530399B0" w14:textId="77777777" w:rsidR="002966AD" w:rsidRPr="00435FAB" w:rsidRDefault="000666EE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 date</w:t>
            </w:r>
          </w:p>
        </w:tc>
      </w:tr>
      <w:tr w:rsidR="002966AD" w14:paraId="21119591" w14:textId="77777777" w:rsidTr="002966AD">
        <w:trPr>
          <w:trHeight w:val="668"/>
        </w:trPr>
        <w:tc>
          <w:tcPr>
            <w:tcW w:w="3152" w:type="dxa"/>
          </w:tcPr>
          <w:p w14:paraId="49C4E1A7" w14:textId="77777777" w:rsidR="002966AD" w:rsidRPr="00435FAB" w:rsidRDefault="000666EE" w:rsidP="000666EE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Entry time</w:t>
            </w:r>
          </w:p>
        </w:tc>
      </w:tr>
      <w:tr w:rsidR="002966AD" w14:paraId="32C85989" w14:textId="77777777" w:rsidTr="002966AD">
        <w:trPr>
          <w:trHeight w:val="652"/>
        </w:trPr>
        <w:tc>
          <w:tcPr>
            <w:tcW w:w="3152" w:type="dxa"/>
          </w:tcPr>
          <w:p w14:paraId="3AA3A39C" w14:textId="77777777" w:rsidR="002966AD" w:rsidRPr="00435FAB" w:rsidRDefault="000666EE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Exit time</w:t>
            </w:r>
          </w:p>
        </w:tc>
      </w:tr>
      <w:tr w:rsidR="002966AD" w14:paraId="18BC06B8" w14:textId="77777777" w:rsidTr="002966AD">
        <w:trPr>
          <w:trHeight w:val="668"/>
        </w:trPr>
        <w:tc>
          <w:tcPr>
            <w:tcW w:w="3152" w:type="dxa"/>
          </w:tcPr>
          <w:p w14:paraId="4B1FA9A5" w14:textId="77777777" w:rsidR="002966AD" w:rsidRPr="00435FAB" w:rsidRDefault="000666EE" w:rsidP="002966AD">
            <w:pPr>
              <w:tabs>
                <w:tab w:val="center" w:pos="2987"/>
              </w:tabs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Exit date</w:t>
            </w:r>
          </w:p>
        </w:tc>
      </w:tr>
    </w:tbl>
    <w:p w14:paraId="005A8A47" w14:textId="77777777" w:rsidR="00200854" w:rsidRDefault="002966AD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noProof/>
          <w:color w:val="11117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A1FBAB" wp14:editId="25407992">
                <wp:simplePos x="0" y="0"/>
                <wp:positionH relativeFrom="column">
                  <wp:posOffset>2019300</wp:posOffset>
                </wp:positionH>
                <wp:positionV relativeFrom="paragraph">
                  <wp:posOffset>412750</wp:posOffset>
                </wp:positionV>
                <wp:extent cx="1981200" cy="1460500"/>
                <wp:effectExtent l="0" t="76200" r="0" b="254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46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E034" id="Elbow Connector 51" o:spid="_x0000_s1026" type="#_x0000_t34" style="position:absolute;margin-left:159pt;margin-top:32.5pt;width:156pt;height:11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  <w:r w:rsidR="00200854">
        <w:rPr>
          <w:rFonts w:ascii="Arial" w:hAnsi="Arial" w:cs="Arial"/>
          <w:sz w:val="20"/>
          <w:szCs w:val="20"/>
          <w:lang w:val="en-GB"/>
        </w:rPr>
        <w:tab/>
      </w:r>
    </w:p>
    <w:p w14:paraId="2C777992" w14:textId="77777777" w:rsidR="00535CA8" w:rsidRDefault="00200854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</w:p>
    <w:p w14:paraId="7E7F9D38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0BF6B01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A78AA01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21EBB63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0078DCC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7CD793DD" w14:textId="77777777" w:rsidR="00535CA8" w:rsidRDefault="00A67AD8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8498D7" wp14:editId="3AE8342E">
                <wp:simplePos x="0" y="0"/>
                <wp:positionH relativeFrom="column">
                  <wp:posOffset>4681220</wp:posOffset>
                </wp:positionH>
                <wp:positionV relativeFrom="paragraph">
                  <wp:posOffset>14605</wp:posOffset>
                </wp:positionV>
                <wp:extent cx="1652905" cy="534670"/>
                <wp:effectExtent l="6350" t="10795" r="7620" b="698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90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F572F" w14:textId="77777777" w:rsidR="00E07639" w:rsidRDefault="00E07639" w:rsidP="00E07639">
                            <w:r>
                              <w:t xml:space="preserve">        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5ED9E" id="Rectangle 4" o:spid="_x0000_s1036" style="position:absolute;left:0;text-align:left;margin-left:368.6pt;margin-top:1.15pt;width:130.15pt;height:4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">
                <v:textbox>
                  <w:txbxContent>
                    <w:p w:rsidR="00E07639" w:rsidRDefault="00E07639" w:rsidP="00E07639">
                      <w:r>
                        <w:t xml:space="preserve">        About</w:t>
                      </w:r>
                    </w:p>
                  </w:txbxContent>
                </v:textbox>
              </v:rect>
            </w:pict>
          </mc:Fallback>
        </mc:AlternateContent>
      </w:r>
    </w:p>
    <w:p w14:paraId="75506D6F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98327BF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7989DEF" w14:textId="77777777" w:rsidR="00535CA8" w:rsidRDefault="00A67AD8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269030" wp14:editId="57768C94">
                <wp:simplePos x="0" y="0"/>
                <wp:positionH relativeFrom="column">
                  <wp:posOffset>2012950</wp:posOffset>
                </wp:positionH>
                <wp:positionV relativeFrom="paragraph">
                  <wp:posOffset>6985</wp:posOffset>
                </wp:positionV>
                <wp:extent cx="2641600" cy="13970"/>
                <wp:effectExtent l="0" t="0" r="2540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16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D7521" id="Straight Connector 2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.55pt" to="366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24EFA19C" w14:textId="77777777" w:rsidR="00E07639" w:rsidRPr="00F21EE6" w:rsidRDefault="00E07639" w:rsidP="00E07639">
      <w:pPr>
        <w:jc w:val="center"/>
        <w:rPr>
          <w:b/>
        </w:rPr>
      </w:pPr>
      <w:r w:rsidRPr="00F21EE6">
        <w:rPr>
          <w:b/>
        </w:rPr>
        <w:t xml:space="preserve"> </w:t>
      </w:r>
    </w:p>
    <w:p w14:paraId="1817919A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B396FB3" w14:textId="77777777" w:rsidR="00535CA8" w:rsidRDefault="00A67AD8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FBEF71" wp14:editId="511DAE8C">
                <wp:simplePos x="0" y="0"/>
                <wp:positionH relativeFrom="column">
                  <wp:posOffset>4705350</wp:posOffset>
                </wp:positionH>
                <wp:positionV relativeFrom="paragraph">
                  <wp:posOffset>12065</wp:posOffset>
                </wp:positionV>
                <wp:extent cx="1652905" cy="534670"/>
                <wp:effectExtent l="6350" t="10795" r="7620" b="6985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90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3978" w14:textId="77777777" w:rsidR="00E07639" w:rsidRDefault="00E07639" w:rsidP="00E07639">
                            <w:r>
                              <w:t xml:space="preserve">  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120B3" id="_x0000_s1037" style="position:absolute;left:0;text-align:left;margin-left:370.5pt;margin-top:.95pt;width:130.15pt;height:42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/MLAIAAFAEAAAOAAAAZHJzL2Uyb0RvYy54bWysVNuO0zAQfUfiHyy/01xout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">
                <v:textbox>
                  <w:txbxContent>
                    <w:p w:rsidR="00E07639" w:rsidRDefault="00E07639" w:rsidP="00E07639">
                      <w:r>
                        <w:t xml:space="preserve">       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457F0D0E" w14:textId="77777777" w:rsidR="00535CA8" w:rsidRDefault="00484DF5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BE0B4B" wp14:editId="67C445AA">
                <wp:simplePos x="0" y="0"/>
                <wp:positionH relativeFrom="column">
                  <wp:posOffset>2011680</wp:posOffset>
                </wp:positionH>
                <wp:positionV relativeFrom="paragraph">
                  <wp:posOffset>65405</wp:posOffset>
                </wp:positionV>
                <wp:extent cx="2755216" cy="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4DB0F" id="Straight Connector 2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5.15pt" to="375.3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3624A28F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67D24F0" w14:textId="77777777" w:rsidR="00535CA8" w:rsidRDefault="000666EE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B169B0" wp14:editId="04308A77">
                <wp:simplePos x="0" y="0"/>
                <wp:positionH relativeFrom="column">
                  <wp:posOffset>1327150</wp:posOffset>
                </wp:positionH>
                <wp:positionV relativeFrom="paragraph">
                  <wp:posOffset>43375</wp:posOffset>
                </wp:positionV>
                <wp:extent cx="1828800" cy="813435"/>
                <wp:effectExtent l="19050" t="0" r="76200" b="10096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13435"/>
                        </a:xfrm>
                        <a:prstGeom prst="bentConnector3">
                          <a:avLst>
                            <a:gd name="adj1" fmla="val -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CF5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04.5pt;margin-top:3.4pt;width:2in;height:6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" adj="-111" strokecolor="#5b9bd5 [3204]" strokeweight=".5pt">
                <v:stroke endarrow="block"/>
              </v:shape>
            </w:pict>
          </mc:Fallback>
        </mc:AlternateContent>
      </w:r>
    </w:p>
    <w:p w14:paraId="79FECE9F" w14:textId="77777777" w:rsidR="00535CA8" w:rsidRDefault="00526D54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3C9EB7" wp14:editId="11A1C81F">
                <wp:simplePos x="0" y="0"/>
                <wp:positionH relativeFrom="column">
                  <wp:posOffset>3155950</wp:posOffset>
                </wp:positionH>
                <wp:positionV relativeFrom="paragraph">
                  <wp:posOffset>4445</wp:posOffset>
                </wp:positionV>
                <wp:extent cx="1022350" cy="11493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7C04" w14:textId="77777777" w:rsidR="00126E8F" w:rsidRDefault="00126E8F" w:rsidP="00126E8F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8" style="position:absolute;left:0;text-align:left;margin-left:248.5pt;margin-top:.35pt;width:80.5pt;height:9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" fillcolor="white [3201]" strokecolor="black [3200]" strokeweight="1pt">
                <v:textbox>
                  <w:txbxContent>
                    <w:p w:rsidR="00126E8F" w:rsidRDefault="00126E8F" w:rsidP="00126E8F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3F4995E2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507DD24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19BB5FFC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45DF8F9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64254BA9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05D47F1F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41D6AE1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79A106E" w14:textId="77777777" w:rsidR="00535CA8" w:rsidRDefault="007C18F9" w:rsidP="00A01192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87077C" wp14:editId="0536D8B2">
                <wp:simplePos x="0" y="0"/>
                <wp:positionH relativeFrom="column">
                  <wp:posOffset>4930727</wp:posOffset>
                </wp:positionH>
                <wp:positionV relativeFrom="paragraph">
                  <wp:posOffset>93443</wp:posOffset>
                </wp:positionV>
                <wp:extent cx="1216856" cy="534670"/>
                <wp:effectExtent l="0" t="0" r="21590" b="17780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856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C979E" w14:textId="77777777" w:rsidR="00200854" w:rsidRDefault="00126E8F">
                            <w:r>
                              <w:t xml:space="preserve">        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388.25pt;margin-top:7.35pt;width:95.8pt;height:4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">
                <v:textbox>
                  <w:txbxContent>
                    <w:p w:rsidR="00200854" w:rsidRDefault="00126E8F">
                      <w:r>
                        <w:t xml:space="preserve">        Log Out</w:t>
                      </w:r>
                    </w:p>
                  </w:txbxContent>
                </v:textbox>
              </v:rect>
            </w:pict>
          </mc:Fallback>
        </mc:AlternateContent>
      </w:r>
      <w:r w:rsidR="00905B01"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23E46E" wp14:editId="0FFF198B">
                <wp:simplePos x="0" y="0"/>
                <wp:positionH relativeFrom="column">
                  <wp:posOffset>3727938</wp:posOffset>
                </wp:positionH>
                <wp:positionV relativeFrom="paragraph">
                  <wp:posOffset>16070</wp:posOffset>
                </wp:positionV>
                <wp:extent cx="1202788" cy="351693"/>
                <wp:effectExtent l="0" t="0" r="73660" b="8699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88" cy="351693"/>
                        </a:xfrm>
                        <a:prstGeom prst="bentConnector3">
                          <a:avLst>
                            <a:gd name="adj1" fmla="val 3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96C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293.55pt;margin-top:1.25pt;width:94.7pt;height:27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" adj="86" strokecolor="#5b9bd5 [3204]" strokeweight=".5pt">
                <v:stroke endarrow="block"/>
              </v:shape>
            </w:pict>
          </mc:Fallback>
        </mc:AlternateContent>
      </w:r>
    </w:p>
    <w:p w14:paraId="2C752BDF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620D0AC" w14:textId="77777777" w:rsidR="00535CA8" w:rsidRDefault="00535CA8" w:rsidP="00A01192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53F214F9" w14:textId="77777777" w:rsidR="002966AD" w:rsidRDefault="002966AD" w:rsidP="00A01192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091B8108" w14:textId="77777777" w:rsidR="005F3ABC" w:rsidRPr="002C56E3" w:rsidRDefault="00905B01" w:rsidP="00A01192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4634F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83AB35" wp14:editId="7E4BF58E">
                <wp:simplePos x="0" y="0"/>
                <wp:positionH relativeFrom="column">
                  <wp:posOffset>4588803</wp:posOffset>
                </wp:positionH>
                <wp:positionV relativeFrom="paragraph">
                  <wp:posOffset>61449</wp:posOffset>
                </wp:positionV>
                <wp:extent cx="1739900" cy="696595"/>
                <wp:effectExtent l="0" t="0" r="12700" b="27305"/>
                <wp:wrapNone/>
                <wp:docPr id="4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96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1148C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1AAE3" id="Oval 56" o:spid="_x0000_s1040" style="position:absolute;left:0;text-align:left;margin-left:361.3pt;margin-top:4.85pt;width:137pt;height:54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634FF" w:rsidRDefault="004634FF" w:rsidP="004634FF">
                      <w:pPr>
                        <w:jc w:val="center"/>
                      </w:pPr>
                      <w: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  <w:r w:rsidR="003F3415" w:rsidRPr="002C56E3">
        <w:rPr>
          <w:rFonts w:ascii="Arial" w:hAnsi="Arial" w:cs="Arial"/>
          <w:b/>
          <w:sz w:val="28"/>
          <w:szCs w:val="28"/>
          <w:lang w:val="en-GB"/>
        </w:rPr>
        <w:t>Use Case Diagram</w:t>
      </w:r>
    </w:p>
    <w:p w14:paraId="7F31CAF2" w14:textId="77777777" w:rsidR="003F3415" w:rsidRDefault="003F3415" w:rsidP="00A01192">
      <w:pPr>
        <w:jc w:val="both"/>
        <w:rPr>
          <w:rFonts w:ascii="Arial" w:hAnsi="Arial" w:cs="Arial"/>
          <w:b/>
          <w:sz w:val="20"/>
          <w:szCs w:val="20"/>
          <w:lang w:val="en-GB"/>
        </w:rPr>
      </w:pPr>
    </w:p>
    <w:p w14:paraId="3443AB36" w14:textId="77777777" w:rsidR="004634FF" w:rsidRDefault="00905B01" w:rsidP="00905B01">
      <w:pPr>
        <w:jc w:val="both"/>
        <w:rPr>
          <w:rFonts w:ascii="Arial" w:hAnsi="Arial" w:cs="Arial"/>
          <w:b/>
          <w:noProof/>
          <w:sz w:val="20"/>
          <w:szCs w:val="20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18389B" wp14:editId="13405B11">
                <wp:simplePos x="0" y="0"/>
                <wp:positionH relativeFrom="column">
                  <wp:posOffset>302454</wp:posOffset>
                </wp:positionH>
                <wp:positionV relativeFrom="paragraph">
                  <wp:posOffset>99646</wp:posOffset>
                </wp:positionV>
                <wp:extent cx="4283613" cy="1809848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613" cy="1809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84F0" id="Straight Connector 4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7.85pt" to="361.1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7005B">
        <w:rPr>
          <w:rFonts w:ascii="Calibri" w:hAnsi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14:paraId="230C15DA" w14:textId="77777777" w:rsidR="00905B01" w:rsidRPr="00905B01" w:rsidRDefault="00905B01" w:rsidP="00905B01">
      <w:pPr>
        <w:jc w:val="both"/>
        <w:rPr>
          <w:rFonts w:ascii="Arial" w:hAnsi="Arial" w:cs="Arial"/>
          <w:b/>
          <w:noProof/>
          <w:sz w:val="20"/>
          <w:szCs w:val="20"/>
        </w:rPr>
      </w:pPr>
    </w:p>
    <w:p w14:paraId="21AF20DE" w14:textId="77777777" w:rsidR="004634FF" w:rsidRDefault="00905B01" w:rsidP="00095652">
      <w:pPr>
        <w:rPr>
          <w:lang w:val="en-GB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F25CF7" wp14:editId="3AE535A4">
                <wp:simplePos x="0" y="0"/>
                <wp:positionH relativeFrom="column">
                  <wp:posOffset>4422726</wp:posOffset>
                </wp:positionH>
                <wp:positionV relativeFrom="paragraph">
                  <wp:posOffset>166956</wp:posOffset>
                </wp:positionV>
                <wp:extent cx="2076450" cy="645795"/>
                <wp:effectExtent l="0" t="0" r="19050" b="20955"/>
                <wp:wrapNone/>
                <wp:docPr id="4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457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0E993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>Create/Edit/Delete</w:t>
                            </w:r>
                          </w:p>
                          <w:p w14:paraId="559D906E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6F41D" id="Oval 59" o:spid="_x0000_s1041" style="position:absolute;margin-left:348.25pt;margin-top:13.15pt;width:163.5pt;height:50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:rsidR="004634FF" w:rsidRDefault="004634FF" w:rsidP="004634FF">
                      <w:pPr>
                        <w:jc w:val="center"/>
                      </w:pPr>
                      <w:r>
                        <w:t>Create/Edit/Delete</w:t>
                      </w:r>
                    </w:p>
                    <w:p w:rsidR="004634FF" w:rsidRDefault="004634FF" w:rsidP="004634FF">
                      <w:pPr>
                        <w:jc w:val="center"/>
                      </w:pPr>
                      <w: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</w:p>
    <w:p w14:paraId="568CA1DD" w14:textId="77777777" w:rsidR="004634FF" w:rsidRDefault="004634FF" w:rsidP="00095652">
      <w:pPr>
        <w:rPr>
          <w:lang w:val="en-GB"/>
        </w:rPr>
      </w:pPr>
    </w:p>
    <w:p w14:paraId="6C2A847B" w14:textId="77777777" w:rsidR="004634FF" w:rsidRDefault="004634FF" w:rsidP="00095652">
      <w:pPr>
        <w:rPr>
          <w:lang w:val="en-GB"/>
        </w:rPr>
      </w:pPr>
    </w:p>
    <w:p w14:paraId="362963C9" w14:textId="77777777" w:rsidR="004634FF" w:rsidRDefault="00905B01" w:rsidP="00095652">
      <w:pPr>
        <w:rPr>
          <w:lang w:val="en-GB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479A1E" wp14:editId="03F01398">
                <wp:simplePos x="0" y="0"/>
                <wp:positionH relativeFrom="column">
                  <wp:posOffset>372794</wp:posOffset>
                </wp:positionH>
                <wp:positionV relativeFrom="paragraph">
                  <wp:posOffset>27354</wp:posOffset>
                </wp:positionV>
                <wp:extent cx="4064000" cy="1068265"/>
                <wp:effectExtent l="0" t="0" r="31750" b="368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0" cy="106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B34BC" id="Straight Connector 61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2.15pt" to="349.3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6CE5EEA8" w14:textId="77777777" w:rsidR="004634FF" w:rsidRDefault="00905B01" w:rsidP="0009565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2C6584" wp14:editId="3E3F54BE">
                <wp:simplePos x="0" y="0"/>
                <wp:positionH relativeFrom="column">
                  <wp:posOffset>4537710</wp:posOffset>
                </wp:positionH>
                <wp:positionV relativeFrom="paragraph">
                  <wp:posOffset>163195</wp:posOffset>
                </wp:positionV>
                <wp:extent cx="1911350" cy="787400"/>
                <wp:effectExtent l="0" t="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FAAF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>Generate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357.3pt;margin-top:12.85pt;width:150.5pt;height:6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4634FF" w:rsidRDefault="004634FF" w:rsidP="004634FF">
                      <w:pPr>
                        <w:jc w:val="center"/>
                      </w:pPr>
                      <w:r>
                        <w:t>Generate Booking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4C019EAA" w14:textId="77777777" w:rsidR="004634FF" w:rsidRDefault="004634FF" w:rsidP="00095652">
      <w:pPr>
        <w:rPr>
          <w:lang w:val="en-GB"/>
        </w:rPr>
      </w:pPr>
    </w:p>
    <w:p w14:paraId="7530AE81" w14:textId="77777777" w:rsidR="004634FF" w:rsidRDefault="004634FF" w:rsidP="00095652">
      <w:pPr>
        <w:rPr>
          <w:lang w:val="en-GB"/>
        </w:rPr>
      </w:pPr>
    </w:p>
    <w:p w14:paraId="67A38764" w14:textId="77777777" w:rsidR="004634FF" w:rsidRDefault="00905B01" w:rsidP="00095652">
      <w:pPr>
        <w:rPr>
          <w:lang w:val="en-GB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A2C40F" wp14:editId="65482E6A">
                <wp:simplePos x="0" y="0"/>
                <wp:positionH relativeFrom="column">
                  <wp:posOffset>422031</wp:posOffset>
                </wp:positionH>
                <wp:positionV relativeFrom="paragraph">
                  <wp:posOffset>8597</wp:posOffset>
                </wp:positionV>
                <wp:extent cx="4114800" cy="367323"/>
                <wp:effectExtent l="0" t="0" r="1905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36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8F0D8" id="Straight Connector 60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.7pt" to="357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4634FF">
        <w:rPr>
          <w:noProof/>
        </w:rPr>
        <w:drawing>
          <wp:anchor distT="0" distB="0" distL="114300" distR="114300" simplePos="0" relativeHeight="251801600" behindDoc="0" locked="0" layoutInCell="1" allowOverlap="1" wp14:anchorId="1D2996D7" wp14:editId="5F8C7305">
            <wp:simplePos x="0" y="0"/>
            <wp:positionH relativeFrom="column">
              <wp:posOffset>15582</wp:posOffset>
            </wp:positionH>
            <wp:positionV relativeFrom="paragraph">
              <wp:posOffset>102967</wp:posOffset>
            </wp:positionV>
            <wp:extent cx="574675" cy="723265"/>
            <wp:effectExtent l="0" t="0" r="0" b="0"/>
            <wp:wrapNone/>
            <wp:docPr id="55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78E0357" w14:textId="77777777" w:rsidR="004634FF" w:rsidRDefault="00905B01" w:rsidP="00095652">
      <w:pPr>
        <w:rPr>
          <w:lang w:val="en-GB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257A82" wp14:editId="7AD99215">
                <wp:simplePos x="0" y="0"/>
                <wp:positionH relativeFrom="column">
                  <wp:posOffset>422031</wp:posOffset>
                </wp:positionH>
                <wp:positionV relativeFrom="paragraph">
                  <wp:posOffset>177995</wp:posOffset>
                </wp:positionV>
                <wp:extent cx="4141274" cy="470047"/>
                <wp:effectExtent l="0" t="0" r="31115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274" cy="470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32ED" id="Straight Connector 6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4pt" to="359.3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6E22C551" w14:textId="77777777" w:rsidR="004634FF" w:rsidRDefault="00905B01" w:rsidP="00095652">
      <w:pPr>
        <w:rPr>
          <w:lang w:val="en-GB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C62D10" wp14:editId="58BB74FC">
                <wp:simplePos x="0" y="0"/>
                <wp:positionH relativeFrom="column">
                  <wp:posOffset>422031</wp:posOffset>
                </wp:positionH>
                <wp:positionV relativeFrom="paragraph">
                  <wp:posOffset>59006</wp:posOffset>
                </wp:positionV>
                <wp:extent cx="4206240" cy="1294228"/>
                <wp:effectExtent l="0" t="0" r="22860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1294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2B0E" id="Straight Connector 6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4.65pt" to="364.4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83CDE7" wp14:editId="1D7ECF0B">
                <wp:simplePos x="0" y="0"/>
                <wp:positionH relativeFrom="column">
                  <wp:posOffset>4560081</wp:posOffset>
                </wp:positionH>
                <wp:positionV relativeFrom="paragraph">
                  <wp:posOffset>103798</wp:posOffset>
                </wp:positionV>
                <wp:extent cx="1778000" cy="838200"/>
                <wp:effectExtent l="0" t="0" r="1270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44380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416A6" id="Oval 57" o:spid="_x0000_s1043" style="position:absolute;margin-left:359.05pt;margin-top:8.15pt;width:140pt;height:6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4634FF" w:rsidRDefault="004634FF" w:rsidP="004634FF">
                      <w:pPr>
                        <w:jc w:val="center"/>
                      </w:pPr>
                      <w:r>
                        <w:t>Payment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46F8B4C7" w14:textId="77777777" w:rsidR="004634FF" w:rsidRDefault="004634FF" w:rsidP="00095652">
      <w:pPr>
        <w:rPr>
          <w:lang w:val="en-GB"/>
        </w:rPr>
      </w:pPr>
    </w:p>
    <w:p w14:paraId="4E3C15FA" w14:textId="77777777" w:rsidR="004634FF" w:rsidRDefault="004634FF" w:rsidP="00095652">
      <w:pPr>
        <w:rPr>
          <w:lang w:val="en-GB"/>
        </w:rPr>
      </w:pPr>
    </w:p>
    <w:p w14:paraId="7223EFEF" w14:textId="77777777" w:rsidR="004634FF" w:rsidRDefault="004634FF" w:rsidP="00095652">
      <w:pPr>
        <w:rPr>
          <w:lang w:val="en-GB"/>
        </w:rPr>
      </w:pPr>
      <w:r w:rsidRPr="004634F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D98E59" wp14:editId="4936AC65">
                <wp:simplePos x="0" y="0"/>
                <wp:positionH relativeFrom="column">
                  <wp:posOffset>-72390</wp:posOffset>
                </wp:positionH>
                <wp:positionV relativeFrom="paragraph">
                  <wp:posOffset>81915</wp:posOffset>
                </wp:positionV>
                <wp:extent cx="710418" cy="295421"/>
                <wp:effectExtent l="0" t="0" r="0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" cy="2954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3994F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820D6" id="Rounded Rectangle 54" o:spid="_x0000_s1044" style="position:absolute;margin-left:-5.7pt;margin-top:6.45pt;width:55.95pt;height:23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634FF" w:rsidRDefault="004634FF" w:rsidP="004634F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B8950A" w14:textId="77777777" w:rsidR="004634FF" w:rsidRDefault="004634FF" w:rsidP="00095652">
      <w:pPr>
        <w:rPr>
          <w:lang w:val="en-GB"/>
        </w:rPr>
      </w:pPr>
    </w:p>
    <w:p w14:paraId="2F3A8C28" w14:textId="77777777" w:rsidR="004634FF" w:rsidRDefault="00905B01" w:rsidP="0009565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808425" wp14:editId="4A5A5708">
                <wp:simplePos x="0" y="0"/>
                <wp:positionH relativeFrom="column">
                  <wp:posOffset>4589585</wp:posOffset>
                </wp:positionH>
                <wp:positionV relativeFrom="paragraph">
                  <wp:posOffset>113030</wp:posOffset>
                </wp:positionV>
                <wp:extent cx="1752600" cy="768350"/>
                <wp:effectExtent l="0" t="0" r="1905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95EC" w14:textId="77777777" w:rsidR="004634FF" w:rsidRDefault="004634FF" w:rsidP="004634FF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5" style="position:absolute;margin-left:361.4pt;margin-top:8.9pt;width:138pt;height:60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634FF" w:rsidRDefault="004634FF" w:rsidP="004634FF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</w:p>
    <w:p w14:paraId="741FA71B" w14:textId="77777777" w:rsidR="004634FF" w:rsidRDefault="004634FF" w:rsidP="00095652">
      <w:pPr>
        <w:rPr>
          <w:lang w:val="en-GB"/>
        </w:rPr>
      </w:pPr>
    </w:p>
    <w:p w14:paraId="7D5AA912" w14:textId="77777777" w:rsidR="004634FF" w:rsidRDefault="004634FF" w:rsidP="00095652">
      <w:pPr>
        <w:rPr>
          <w:lang w:val="en-GB"/>
        </w:rPr>
      </w:pPr>
    </w:p>
    <w:p w14:paraId="1A1517E5" w14:textId="77777777" w:rsidR="004634FF" w:rsidRDefault="004634FF" w:rsidP="00095652">
      <w:pPr>
        <w:rPr>
          <w:lang w:val="en-GB"/>
        </w:rPr>
      </w:pPr>
    </w:p>
    <w:p w14:paraId="36426583" w14:textId="77777777" w:rsidR="00A67AD8" w:rsidRDefault="00902443" w:rsidP="00095652">
      <w:pPr>
        <w:rPr>
          <w:lang w:val="en-GB"/>
        </w:rPr>
      </w:pPr>
      <w:r w:rsidRPr="000F603B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C9B4B6" wp14:editId="032665B0">
                <wp:simplePos x="0" y="0"/>
                <wp:positionH relativeFrom="margin">
                  <wp:posOffset>-120650</wp:posOffset>
                </wp:positionH>
                <wp:positionV relativeFrom="paragraph">
                  <wp:posOffset>2525395</wp:posOffset>
                </wp:positionV>
                <wp:extent cx="66675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7D1A" w14:textId="77777777" w:rsidR="000F603B" w:rsidRDefault="000F603B" w:rsidP="000F603B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077AE" id="_x0000_s1046" type="#_x0000_t202" style="position:absolute;margin-left:-9.5pt;margin-top:198.85pt;width:52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" fillcolor="#5b9bd5 [3204]" strokecolor="#1f4d78 [1604]" strokeweight="1pt">
                <v:textbox style="mso-fit-shape-to-text:t">
                  <w:txbxContent>
                    <w:p w:rsidR="000F603B" w:rsidRDefault="000F603B" w:rsidP="000F603B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0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17D3EC" wp14:editId="7429ED69">
                <wp:simplePos x="0" y="0"/>
                <wp:positionH relativeFrom="column">
                  <wp:posOffset>222250</wp:posOffset>
                </wp:positionH>
                <wp:positionV relativeFrom="paragraph">
                  <wp:posOffset>1963420</wp:posOffset>
                </wp:positionV>
                <wp:extent cx="3397250" cy="1765300"/>
                <wp:effectExtent l="0" t="0" r="3175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40CF0" id="Straight Connector 10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154.6pt" to="285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F603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85BC79" wp14:editId="309C3404">
                <wp:simplePos x="0" y="0"/>
                <wp:positionH relativeFrom="column">
                  <wp:posOffset>247650</wp:posOffset>
                </wp:positionH>
                <wp:positionV relativeFrom="paragraph">
                  <wp:posOffset>1982470</wp:posOffset>
                </wp:positionV>
                <wp:extent cx="3289300" cy="1041400"/>
                <wp:effectExtent l="0" t="0" r="2540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2A21" id="Straight Connector 10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56.1pt" to="278.5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F603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450EC" wp14:editId="362154E9">
                <wp:simplePos x="0" y="0"/>
                <wp:positionH relativeFrom="column">
                  <wp:posOffset>234950</wp:posOffset>
                </wp:positionH>
                <wp:positionV relativeFrom="paragraph">
                  <wp:posOffset>2001520</wp:posOffset>
                </wp:positionV>
                <wp:extent cx="3378200" cy="44450"/>
                <wp:effectExtent l="0" t="0" r="31750" b="317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FB33" id="Straight Connector 9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157.6pt" to="284.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F60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C34D21" wp14:editId="5A72C6B3">
                <wp:simplePos x="0" y="0"/>
                <wp:positionH relativeFrom="column">
                  <wp:posOffset>279400</wp:posOffset>
                </wp:positionH>
                <wp:positionV relativeFrom="paragraph">
                  <wp:posOffset>1341120</wp:posOffset>
                </wp:positionV>
                <wp:extent cx="3244850" cy="609600"/>
                <wp:effectExtent l="0" t="0" r="317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3734D" id="Straight Connector 9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105.6pt" to="277.5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F603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3DA775" wp14:editId="584DF298">
                <wp:simplePos x="0" y="0"/>
                <wp:positionH relativeFrom="column">
                  <wp:posOffset>184150</wp:posOffset>
                </wp:positionH>
                <wp:positionV relativeFrom="paragraph">
                  <wp:posOffset>693420</wp:posOffset>
                </wp:positionV>
                <wp:extent cx="3244850" cy="1270000"/>
                <wp:effectExtent l="0" t="0" r="317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47F00" id="Straight Connector 9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54.6pt" to="270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F603B" w:rsidRPr="000F603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6088D0" wp14:editId="2F6D6263">
                <wp:simplePos x="0" y="0"/>
                <wp:positionH relativeFrom="column">
                  <wp:posOffset>3486150</wp:posOffset>
                </wp:positionH>
                <wp:positionV relativeFrom="paragraph">
                  <wp:posOffset>3595370</wp:posOffset>
                </wp:positionV>
                <wp:extent cx="1822450" cy="571500"/>
                <wp:effectExtent l="0" t="0" r="2540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DAB9D" w14:textId="77777777" w:rsidR="000F603B" w:rsidRDefault="000F603B" w:rsidP="000F603B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  <w:p w14:paraId="611D8664" w14:textId="77777777" w:rsidR="000F603B" w:rsidRDefault="000F603B" w:rsidP="000F6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1A650" id="Oval 86" o:spid="_x0000_s1047" style="position:absolute;margin-left:274.5pt;margin-top:283.1pt;width:143.5pt;height: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F603B" w:rsidRDefault="000F603B" w:rsidP="000F603B">
                      <w:pPr>
                        <w:jc w:val="center"/>
                      </w:pPr>
                      <w:r>
                        <w:t>Log out</w:t>
                      </w:r>
                    </w:p>
                    <w:p w:rsidR="000F603B" w:rsidRDefault="000F603B" w:rsidP="000F603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F603B" w:rsidRPr="000F603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644D1B" wp14:editId="2CEEAFD2">
                <wp:simplePos x="0" y="0"/>
                <wp:positionH relativeFrom="column">
                  <wp:posOffset>3448050</wp:posOffset>
                </wp:positionH>
                <wp:positionV relativeFrom="paragraph">
                  <wp:posOffset>2865120</wp:posOffset>
                </wp:positionV>
                <wp:extent cx="1822450" cy="596900"/>
                <wp:effectExtent l="0" t="0" r="2540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4503D" w14:textId="77777777" w:rsidR="000F603B" w:rsidRDefault="000F603B" w:rsidP="000F603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  <w:p w14:paraId="4C36FC9E" w14:textId="77777777" w:rsidR="000F603B" w:rsidRDefault="000F603B" w:rsidP="000F603B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  <w:p w14:paraId="748605AC" w14:textId="77777777" w:rsidR="000F603B" w:rsidRDefault="000F603B" w:rsidP="000F6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F3BD2" id="Oval 77" o:spid="_x0000_s1048" style="position:absolute;margin-left:271.5pt;margin-top:225.6pt;width:143.5pt;height:4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0F603B" w:rsidRDefault="000F603B" w:rsidP="000F603B">
                      <w:pPr>
                        <w:jc w:val="center"/>
                      </w:pPr>
                      <w:r>
                        <w:t>Payment</w:t>
                      </w:r>
                    </w:p>
                    <w:p w:rsidR="000F603B" w:rsidRDefault="000F603B" w:rsidP="000F603B">
                      <w:pPr>
                        <w:jc w:val="center"/>
                      </w:pPr>
                      <w:r>
                        <w:t>Details</w:t>
                      </w:r>
                    </w:p>
                    <w:p w:rsidR="000F603B" w:rsidRDefault="000F603B" w:rsidP="000F603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F603B" w:rsidRPr="000F60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DBC8CE" wp14:editId="19B3658C">
                <wp:simplePos x="0" y="0"/>
                <wp:positionH relativeFrom="margin">
                  <wp:posOffset>3415665</wp:posOffset>
                </wp:positionH>
                <wp:positionV relativeFrom="paragraph">
                  <wp:posOffset>1885315</wp:posOffset>
                </wp:positionV>
                <wp:extent cx="1822450" cy="793750"/>
                <wp:effectExtent l="0" t="0" r="25400" b="254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7D2A2" w14:textId="77777777" w:rsidR="000F603B" w:rsidRDefault="000F603B" w:rsidP="000F603B">
                            <w:pPr>
                              <w:jc w:val="center"/>
                            </w:pPr>
                            <w:r>
                              <w:t>Generate Slot</w:t>
                            </w:r>
                          </w:p>
                          <w:p w14:paraId="3E286EF6" w14:textId="77777777" w:rsidR="000F603B" w:rsidRDefault="000F603B" w:rsidP="000F603B">
                            <w:pPr>
                              <w:jc w:val="center"/>
                            </w:pPr>
                            <w:r>
                              <w:t>Booking Details</w:t>
                            </w:r>
                          </w:p>
                          <w:p w14:paraId="3035B29A" w14:textId="77777777" w:rsidR="000F603B" w:rsidRDefault="000F603B" w:rsidP="000F6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F10A3" id="Oval 71" o:spid="_x0000_s1049" style="position:absolute;margin-left:268.95pt;margin-top:148.45pt;width:143.5pt;height:62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F603B" w:rsidRDefault="000F603B" w:rsidP="000F603B">
                      <w:pPr>
                        <w:jc w:val="center"/>
                      </w:pPr>
                      <w:r>
                        <w:t>Generate Slot</w:t>
                      </w:r>
                    </w:p>
                    <w:p w:rsidR="000F603B" w:rsidRDefault="000F603B" w:rsidP="000F603B">
                      <w:pPr>
                        <w:jc w:val="center"/>
                      </w:pPr>
                      <w:r>
                        <w:t>Booking Details</w:t>
                      </w:r>
                    </w:p>
                    <w:p w:rsidR="000F603B" w:rsidRDefault="000F603B" w:rsidP="000F603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F603B" w:rsidRPr="000F603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4B761E" wp14:editId="73FF1099">
                <wp:simplePos x="0" y="0"/>
                <wp:positionH relativeFrom="margin">
                  <wp:posOffset>3384550</wp:posOffset>
                </wp:positionH>
                <wp:positionV relativeFrom="paragraph">
                  <wp:posOffset>1182370</wp:posOffset>
                </wp:positionV>
                <wp:extent cx="1853565" cy="520700"/>
                <wp:effectExtent l="0" t="0" r="13335" b="12700"/>
                <wp:wrapNone/>
                <wp:docPr id="7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520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32749E" w14:textId="77777777" w:rsidR="000F603B" w:rsidRDefault="000F603B" w:rsidP="000F603B">
                            <w:r>
                              <w:t xml:space="preserve">    Create a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3C65A" id="Oval 60" o:spid="_x0000_s1050" style="position:absolute;margin-left:266.5pt;margin-top:93.1pt;width:145.95pt;height:41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" strokeweight="0">
                <v:textbox>
                  <w:txbxContent>
                    <w:p w:rsidR="000F603B" w:rsidRDefault="000F603B" w:rsidP="000F603B">
                      <w:r>
                        <w:t xml:space="preserve">    Create a Slot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603B" w:rsidRPr="000F60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CA429" wp14:editId="1AA28600">
                <wp:simplePos x="0" y="0"/>
                <wp:positionH relativeFrom="margin">
                  <wp:posOffset>3397250</wp:posOffset>
                </wp:positionH>
                <wp:positionV relativeFrom="paragraph">
                  <wp:posOffset>420370</wp:posOffset>
                </wp:positionV>
                <wp:extent cx="1853565" cy="501650"/>
                <wp:effectExtent l="0" t="0" r="13335" b="12700"/>
                <wp:wrapNone/>
                <wp:docPr id="8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501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339C89" w14:textId="77777777" w:rsidR="000F603B" w:rsidRDefault="000F603B" w:rsidP="000F603B">
                            <w:r>
                              <w:t xml:space="preserve"> 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3CA90" id="_x0000_s1051" style="position:absolute;margin-left:267.5pt;margin-top:33.1pt;width:145.95pt;height:39.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" strokeweight="0">
                <v:textbox>
                  <w:txbxContent>
                    <w:p w:rsidR="000F603B" w:rsidRDefault="000F603B" w:rsidP="000F603B">
                      <w:r>
                        <w:t xml:space="preserve">    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603B" w:rsidRPr="000F603B">
        <w:rPr>
          <w:noProof/>
        </w:rPr>
        <w:drawing>
          <wp:anchor distT="0" distB="0" distL="114300" distR="114300" simplePos="0" relativeHeight="251718656" behindDoc="0" locked="0" layoutInCell="1" allowOverlap="1" wp14:anchorId="67FB5DF4" wp14:editId="31503D12">
            <wp:simplePos x="0" y="0"/>
            <wp:positionH relativeFrom="margin">
              <wp:posOffset>-120650</wp:posOffset>
            </wp:positionH>
            <wp:positionV relativeFrom="paragraph">
              <wp:posOffset>1701165</wp:posOffset>
            </wp:positionV>
            <wp:extent cx="576580" cy="721360"/>
            <wp:effectExtent l="0" t="0" r="0" b="2540"/>
            <wp:wrapNone/>
            <wp:docPr id="2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5652">
        <w:rPr>
          <w:lang w:val="en-GB"/>
        </w:rPr>
        <w:br w:type="page"/>
      </w:r>
    </w:p>
    <w:p w14:paraId="2C3D2AB5" w14:textId="77777777" w:rsidR="006A248A" w:rsidRDefault="00E0114B" w:rsidP="006A248A">
      <w:pPr>
        <w:pStyle w:val="Heading1"/>
        <w:keepNext/>
      </w:pPr>
      <w:bookmarkStart w:id="19" w:name="_Toc83671939"/>
      <w:r w:rsidRPr="000B0D52">
        <w:lastRenderedPageBreak/>
        <w:t>Class Diagram</w:t>
      </w:r>
      <w:bookmarkEnd w:id="19"/>
    </w:p>
    <w:p w14:paraId="419C2C9C" w14:textId="77777777" w:rsidR="006A248A" w:rsidRDefault="006A248A" w:rsidP="006A248A"/>
    <w:tbl>
      <w:tblPr>
        <w:tblStyle w:val="TableGrid"/>
        <w:tblpPr w:leftFromText="180" w:rightFromText="180" w:vertAnchor="page" w:horzAnchor="margin" w:tblpXSpec="center" w:tblpY="2726"/>
        <w:tblW w:w="0" w:type="auto"/>
        <w:tblLook w:val="04A0" w:firstRow="1" w:lastRow="0" w:firstColumn="1" w:lastColumn="0" w:noHBand="0" w:noVBand="1"/>
      </w:tblPr>
      <w:tblGrid>
        <w:gridCol w:w="2544"/>
      </w:tblGrid>
      <w:tr w:rsidR="003374AD" w:rsidRPr="003374AD" w14:paraId="78E3D515" w14:textId="77777777" w:rsidTr="003374AD">
        <w:trPr>
          <w:trHeight w:val="454"/>
        </w:trPr>
        <w:tc>
          <w:tcPr>
            <w:tcW w:w="2544" w:type="dxa"/>
            <w:shd w:val="clear" w:color="auto" w:fill="0070C0"/>
          </w:tcPr>
          <w:p w14:paraId="1F6821C2" w14:textId="77777777" w:rsidR="003374AD" w:rsidRPr="003374AD" w:rsidRDefault="003374AD" w:rsidP="003374A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Booking slot</w:t>
            </w:r>
          </w:p>
        </w:tc>
      </w:tr>
      <w:tr w:rsidR="003374AD" w:rsidRPr="003374AD" w14:paraId="1099EEE4" w14:textId="77777777" w:rsidTr="003374AD">
        <w:trPr>
          <w:trHeight w:val="470"/>
        </w:trPr>
        <w:tc>
          <w:tcPr>
            <w:tcW w:w="2544" w:type="dxa"/>
            <w:shd w:val="clear" w:color="auto" w:fill="0070C0"/>
          </w:tcPr>
          <w:p w14:paraId="57727D04" w14:textId="77777777" w:rsidR="003374AD" w:rsidRP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Location</w:t>
            </w:r>
          </w:p>
          <w:p w14:paraId="5E32DBFE" w14:textId="77777777" w:rsid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Entry date</w:t>
            </w:r>
          </w:p>
          <w:p w14:paraId="602E7B6F" w14:textId="77777777" w:rsid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Entry time</w:t>
            </w:r>
          </w:p>
          <w:p w14:paraId="72423B32" w14:textId="77777777" w:rsid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Exit date</w:t>
            </w:r>
          </w:p>
          <w:p w14:paraId="71E5E040" w14:textId="77777777" w:rsid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Exit time</w:t>
            </w:r>
          </w:p>
          <w:p w14:paraId="1AD8F774" w14:textId="77777777" w:rsidR="003374AD" w:rsidRP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Vehicle Number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814"/>
        <w:tblW w:w="0" w:type="auto"/>
        <w:tblLook w:val="04A0" w:firstRow="1" w:lastRow="0" w:firstColumn="1" w:lastColumn="0" w:noHBand="0" w:noVBand="1"/>
      </w:tblPr>
      <w:tblGrid>
        <w:gridCol w:w="2544"/>
      </w:tblGrid>
      <w:tr w:rsidR="003374AD" w:rsidRPr="003374AD" w14:paraId="309F1AC2" w14:textId="77777777" w:rsidTr="003374AD">
        <w:trPr>
          <w:trHeight w:val="454"/>
        </w:trPr>
        <w:tc>
          <w:tcPr>
            <w:tcW w:w="2544" w:type="dxa"/>
            <w:shd w:val="clear" w:color="auto" w:fill="0070C0"/>
          </w:tcPr>
          <w:p w14:paraId="7C6E5AD2" w14:textId="77777777" w:rsidR="003374AD" w:rsidRPr="003374AD" w:rsidRDefault="003374AD" w:rsidP="003374A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Price </w:t>
            </w:r>
          </w:p>
        </w:tc>
      </w:tr>
      <w:tr w:rsidR="003374AD" w:rsidRPr="003374AD" w14:paraId="4E7A5647" w14:textId="77777777" w:rsidTr="003374AD">
        <w:trPr>
          <w:trHeight w:val="470"/>
        </w:trPr>
        <w:tc>
          <w:tcPr>
            <w:tcW w:w="2544" w:type="dxa"/>
            <w:shd w:val="clear" w:color="auto" w:fill="0070C0"/>
          </w:tcPr>
          <w:p w14:paraId="62D250AD" w14:textId="77777777" w:rsid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Duration</w:t>
            </w:r>
          </w:p>
          <w:p w14:paraId="396DF2A3" w14:textId="77777777" w:rsid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Vehicle Type</w:t>
            </w:r>
          </w:p>
          <w:p w14:paraId="4A021F5F" w14:textId="77777777" w:rsidR="003374AD" w:rsidRPr="003374AD" w:rsidRDefault="003374AD" w:rsidP="003374A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Price list</w:t>
            </w:r>
          </w:p>
        </w:tc>
      </w:tr>
    </w:tbl>
    <w:tbl>
      <w:tblPr>
        <w:tblStyle w:val="TableGrid"/>
        <w:tblpPr w:leftFromText="180" w:rightFromText="180" w:vertAnchor="page" w:horzAnchor="margin" w:tblpY="2660"/>
        <w:tblW w:w="0" w:type="auto"/>
        <w:tblLook w:val="04A0" w:firstRow="1" w:lastRow="0" w:firstColumn="1" w:lastColumn="0" w:noHBand="0" w:noVBand="1"/>
      </w:tblPr>
      <w:tblGrid>
        <w:gridCol w:w="2544"/>
      </w:tblGrid>
      <w:tr w:rsidR="000B26CD" w:rsidRPr="003374AD" w14:paraId="0ABB3106" w14:textId="77777777" w:rsidTr="000B26CD">
        <w:trPr>
          <w:trHeight w:val="454"/>
        </w:trPr>
        <w:tc>
          <w:tcPr>
            <w:tcW w:w="2544" w:type="dxa"/>
            <w:shd w:val="clear" w:color="auto" w:fill="0070C0"/>
          </w:tcPr>
          <w:p w14:paraId="464CC8AB" w14:textId="77777777" w:rsidR="000B26CD" w:rsidRPr="003374AD" w:rsidRDefault="000B26CD" w:rsidP="000B26C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Admin login</w:t>
            </w:r>
          </w:p>
        </w:tc>
      </w:tr>
      <w:tr w:rsidR="000B26CD" w:rsidRPr="003374AD" w14:paraId="5B0A0E29" w14:textId="77777777" w:rsidTr="000B26CD">
        <w:trPr>
          <w:trHeight w:val="470"/>
        </w:trPr>
        <w:tc>
          <w:tcPr>
            <w:tcW w:w="2544" w:type="dxa"/>
            <w:shd w:val="clear" w:color="auto" w:fill="0070C0"/>
          </w:tcPr>
          <w:p w14:paraId="4A54720B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E43B6CD" wp14:editId="36C8B974">
                      <wp:simplePos x="0" y="0"/>
                      <wp:positionH relativeFrom="column">
                        <wp:posOffset>1524928</wp:posOffset>
                      </wp:positionH>
                      <wp:positionV relativeFrom="paragraph">
                        <wp:posOffset>127733</wp:posOffset>
                      </wp:positionV>
                      <wp:extent cx="569742" cy="407963"/>
                      <wp:effectExtent l="0" t="0" r="78105" b="87630"/>
                      <wp:wrapNone/>
                      <wp:docPr id="58" name="Elb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742" cy="40796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A7662" id="Elbow Connector 58" o:spid="_x0000_s1026" type="#_x0000_t34" style="position:absolute;margin-left:120.05pt;margin-top:10.05pt;width:44.85pt;height:32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3374AD">
              <w:rPr>
                <w:rFonts w:ascii="Calibri" w:hAnsi="Calibri" w:cs="Mangal"/>
                <w:color w:val="FFFFFF" w:themeColor="background1"/>
              </w:rPr>
              <w:t>Email</w:t>
            </w:r>
          </w:p>
          <w:p w14:paraId="24A7F90C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D7F6F08" wp14:editId="2CD36238">
                      <wp:simplePos x="0" y="0"/>
                      <wp:positionH relativeFrom="column">
                        <wp:posOffset>631630</wp:posOffset>
                      </wp:positionH>
                      <wp:positionV relativeFrom="paragraph">
                        <wp:posOffset>134621</wp:posOffset>
                      </wp:positionV>
                      <wp:extent cx="84406" cy="576336"/>
                      <wp:effectExtent l="76200" t="0" r="11430" b="52705"/>
                      <wp:wrapNone/>
                      <wp:docPr id="46" name="Elb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406" cy="576336"/>
                              </a:xfrm>
                              <a:prstGeom prst="bentConnector3">
                                <a:avLst>
                                  <a:gd name="adj1" fmla="val 9382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33751" id="Elbow Connector 46" o:spid="_x0000_s1026" type="#_x0000_t34" style="position:absolute;margin-left:49.75pt;margin-top:10.6pt;width:6.65pt;height:45.4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" adj="20266" strokecolor="black [3200]" strokeweight=".5pt">
                      <v:stroke endarrow="block"/>
                    </v:shape>
                  </w:pict>
                </mc:Fallback>
              </mc:AlternateContent>
            </w:r>
            <w:r w:rsidRPr="003374AD">
              <w:rPr>
                <w:rFonts w:ascii="Calibri" w:hAnsi="Calibri" w:cs="Mangal"/>
                <w:color w:val="FFFFFF" w:themeColor="background1"/>
              </w:rPr>
              <w:t>Password</w:t>
            </w:r>
          </w:p>
        </w:tc>
      </w:tr>
    </w:tbl>
    <w:p w14:paraId="2BCE1BB4" w14:textId="77777777" w:rsidR="003374AD" w:rsidRPr="003374AD" w:rsidRDefault="003374AD" w:rsidP="006A248A">
      <w:pPr>
        <w:rPr>
          <w:color w:val="FFFFFF" w:themeColor="background1"/>
        </w:rPr>
      </w:pPr>
    </w:p>
    <w:p w14:paraId="1D0995F2" w14:textId="77777777" w:rsidR="003374AD" w:rsidRPr="003374AD" w:rsidRDefault="000B26CD" w:rsidP="006A248A">
      <w:pPr>
        <w:rPr>
          <w:color w:val="FFFFFF" w:themeColor="background1"/>
        </w:rPr>
      </w:pPr>
      <w:r>
        <w:rPr>
          <w:rFonts w:ascii="Calibri" w:hAnsi="Calibri" w:cs="Mang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6BCFCA" wp14:editId="770F633A">
                <wp:simplePos x="0" y="0"/>
                <wp:positionH relativeFrom="column">
                  <wp:posOffset>-42203</wp:posOffset>
                </wp:positionH>
                <wp:positionV relativeFrom="paragraph">
                  <wp:posOffset>177799</wp:posOffset>
                </wp:positionV>
                <wp:extent cx="45719" cy="2799471"/>
                <wp:effectExtent l="209550" t="0" r="12065" b="9652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9471"/>
                        </a:xfrm>
                        <a:prstGeom prst="bentConnector3">
                          <a:avLst>
                            <a:gd name="adj1" fmla="val -44595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EA00" id="Elbow Connector 50" o:spid="_x0000_s1026" type="#_x0000_t34" style="position:absolute;margin-left:-3.3pt;margin-top:14pt;width:3.6pt;height:220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" adj="-96325" strokecolor="windowText" strokeweight=".5pt">
                <v:stroke endarrow="block"/>
              </v:shape>
            </w:pict>
          </mc:Fallback>
        </mc:AlternateContent>
      </w:r>
    </w:p>
    <w:p w14:paraId="13CA1851" w14:textId="77777777" w:rsidR="003374AD" w:rsidRPr="003374AD" w:rsidRDefault="003374AD" w:rsidP="006A248A">
      <w:pPr>
        <w:rPr>
          <w:color w:val="FFFFFF" w:themeColor="background1"/>
        </w:rPr>
      </w:pPr>
    </w:p>
    <w:p w14:paraId="4B13A621" w14:textId="77777777" w:rsidR="003374AD" w:rsidRPr="003374AD" w:rsidRDefault="000B26CD" w:rsidP="006A248A">
      <w:pPr>
        <w:rPr>
          <w:color w:val="FFFFFF" w:themeColor="background1"/>
        </w:rPr>
      </w:pPr>
      <w:r>
        <w:rPr>
          <w:rFonts w:ascii="Calibri" w:hAnsi="Calibri" w:cs="Mang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5EA906" wp14:editId="5E8715E2">
                <wp:simplePos x="0" y="0"/>
                <wp:positionH relativeFrom="column">
                  <wp:posOffset>3756073</wp:posOffset>
                </wp:positionH>
                <wp:positionV relativeFrom="paragraph">
                  <wp:posOffset>59396</wp:posOffset>
                </wp:positionV>
                <wp:extent cx="583809" cy="285213"/>
                <wp:effectExtent l="0" t="76200" r="0" b="19685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09" cy="285213"/>
                        </a:xfrm>
                        <a:prstGeom prst="bentConnector3">
                          <a:avLst>
                            <a:gd name="adj1" fmla="val 5301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64FE" id="Elbow Connector 67" o:spid="_x0000_s1026" type="#_x0000_t34" style="position:absolute;margin-left:295.75pt;margin-top:4.7pt;width:45.95pt;height:22.4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" adj="11451" strokecolor="windowText" strokeweight=".5pt">
                <v:stroke endarrow="block"/>
              </v:shape>
            </w:pict>
          </mc:Fallback>
        </mc:AlternateContent>
      </w:r>
    </w:p>
    <w:p w14:paraId="4BD91D80" w14:textId="77777777" w:rsidR="003374AD" w:rsidRPr="003374AD" w:rsidRDefault="003374AD" w:rsidP="006A248A">
      <w:pPr>
        <w:rPr>
          <w:color w:val="FFFFFF" w:themeColor="background1"/>
        </w:rPr>
      </w:pPr>
    </w:p>
    <w:p w14:paraId="634D8559" w14:textId="77777777" w:rsidR="003374AD" w:rsidRPr="003374AD" w:rsidRDefault="003374AD" w:rsidP="006A248A">
      <w:pPr>
        <w:rPr>
          <w:color w:val="FFFFFF" w:themeColor="background1"/>
        </w:rPr>
      </w:pPr>
    </w:p>
    <w:p w14:paraId="30019CF9" w14:textId="77777777" w:rsidR="003374AD" w:rsidRPr="003374AD" w:rsidRDefault="003374AD" w:rsidP="006A248A">
      <w:pPr>
        <w:rPr>
          <w:color w:val="FFFFFF" w:themeColor="background1"/>
        </w:rPr>
      </w:pPr>
    </w:p>
    <w:tbl>
      <w:tblPr>
        <w:tblStyle w:val="TableGrid"/>
        <w:tblpPr w:leftFromText="180" w:rightFromText="180" w:vertAnchor="page" w:horzAnchor="margin" w:tblpY="4509"/>
        <w:tblW w:w="0" w:type="auto"/>
        <w:tblLook w:val="04A0" w:firstRow="1" w:lastRow="0" w:firstColumn="1" w:lastColumn="0" w:noHBand="0" w:noVBand="1"/>
      </w:tblPr>
      <w:tblGrid>
        <w:gridCol w:w="2544"/>
      </w:tblGrid>
      <w:tr w:rsidR="000B26CD" w:rsidRPr="003374AD" w14:paraId="2F3FE9DC" w14:textId="77777777" w:rsidTr="000B26CD">
        <w:trPr>
          <w:trHeight w:val="454"/>
        </w:trPr>
        <w:tc>
          <w:tcPr>
            <w:tcW w:w="2544" w:type="dxa"/>
            <w:shd w:val="clear" w:color="auto" w:fill="0070C0"/>
          </w:tcPr>
          <w:p w14:paraId="48EFB6AD" w14:textId="77777777" w:rsidR="000B26CD" w:rsidRPr="003374AD" w:rsidRDefault="000B26CD" w:rsidP="000B26CD">
            <w:pPr>
              <w:jc w:val="center"/>
              <w:rPr>
                <w:color w:val="FFFFFF" w:themeColor="background1"/>
              </w:rPr>
            </w:pPr>
            <w:r w:rsidRPr="003374AD">
              <w:rPr>
                <w:color w:val="FFFFFF" w:themeColor="background1"/>
              </w:rPr>
              <w:t>User Registration</w:t>
            </w:r>
          </w:p>
        </w:tc>
      </w:tr>
      <w:tr w:rsidR="000B26CD" w:rsidRPr="003374AD" w14:paraId="6EE72817" w14:textId="77777777" w:rsidTr="000B26CD">
        <w:trPr>
          <w:trHeight w:val="470"/>
        </w:trPr>
        <w:tc>
          <w:tcPr>
            <w:tcW w:w="2544" w:type="dxa"/>
            <w:shd w:val="clear" w:color="auto" w:fill="0070C0"/>
          </w:tcPr>
          <w:p w14:paraId="41FB5CB0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Email</w:t>
            </w:r>
          </w:p>
          <w:p w14:paraId="631F9584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Name</w:t>
            </w:r>
          </w:p>
          <w:p w14:paraId="4DB7D107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Address</w:t>
            </w:r>
          </w:p>
          <w:p w14:paraId="1FDADED9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Password</w:t>
            </w:r>
          </w:p>
          <w:p w14:paraId="2AA3F47D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Confirm Password</w:t>
            </w:r>
          </w:p>
        </w:tc>
      </w:tr>
    </w:tbl>
    <w:p w14:paraId="34F9DB8A" w14:textId="77777777" w:rsidR="003374AD" w:rsidRPr="003374AD" w:rsidRDefault="000B26CD" w:rsidP="006A248A">
      <w:pPr>
        <w:rPr>
          <w:color w:val="FFFFFF" w:themeColor="background1"/>
        </w:rPr>
      </w:pPr>
      <w:r>
        <w:rPr>
          <w:rFonts w:ascii="Calibri" w:hAnsi="Calibri" w:cs="Mang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5F5C9C" wp14:editId="0870C0E4">
                <wp:simplePos x="0" y="0"/>
                <wp:positionH relativeFrom="column">
                  <wp:posOffset>2869809</wp:posOffset>
                </wp:positionH>
                <wp:positionV relativeFrom="paragraph">
                  <wp:posOffset>68775</wp:posOffset>
                </wp:positionV>
                <wp:extent cx="98328" cy="457054"/>
                <wp:effectExtent l="76200" t="38100" r="16510" b="1968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28" cy="457054"/>
                        </a:xfrm>
                        <a:prstGeom prst="bentConnector3">
                          <a:avLst>
                            <a:gd name="adj1" fmla="val 9980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8667" id="Elbow Connector 66" o:spid="_x0000_s1026" type="#_x0000_t34" style="position:absolute;margin-left:225.95pt;margin-top:5.4pt;width:7.75pt;height:36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" adj="21557" strokecolor="windowText" strokeweight=".5pt">
                <v:stroke endarrow="block"/>
              </v:shape>
            </w:pict>
          </mc:Fallback>
        </mc:AlternateContent>
      </w:r>
    </w:p>
    <w:p w14:paraId="7068073C" w14:textId="77777777" w:rsidR="003374AD" w:rsidRDefault="003374AD" w:rsidP="006A248A"/>
    <w:p w14:paraId="61EA7B49" w14:textId="77777777" w:rsidR="003374AD" w:rsidRDefault="000B26CD" w:rsidP="006A248A">
      <w:r>
        <w:rPr>
          <w:rFonts w:ascii="Calibri" w:hAnsi="Calibri" w:cs="Mang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A493D0" wp14:editId="0CC77A1E">
                <wp:simplePos x="0" y="0"/>
                <wp:positionH relativeFrom="column">
                  <wp:posOffset>1596683</wp:posOffset>
                </wp:positionH>
                <wp:positionV relativeFrom="paragraph">
                  <wp:posOffset>175455</wp:posOffset>
                </wp:positionV>
                <wp:extent cx="815926" cy="393896"/>
                <wp:effectExtent l="0" t="0" r="60960" b="10160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26" cy="39389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FB4F" id="Elbow Connector 65" o:spid="_x0000_s1026" type="#_x0000_t34" style="position:absolute;margin-left:125.7pt;margin-top:13.8pt;width:64.25pt;height:3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" strokecolor="windowText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5385"/>
        <w:tblW w:w="0" w:type="auto"/>
        <w:shd w:val="clear" w:color="auto" w:fill="0070C0"/>
        <w:tblLook w:val="04A0" w:firstRow="1" w:lastRow="0" w:firstColumn="1" w:lastColumn="0" w:noHBand="0" w:noVBand="1"/>
      </w:tblPr>
      <w:tblGrid>
        <w:gridCol w:w="1715"/>
      </w:tblGrid>
      <w:tr w:rsidR="000B26CD" w:rsidRPr="003374AD" w14:paraId="40C96BE2" w14:textId="77777777" w:rsidTr="000B26CD">
        <w:trPr>
          <w:trHeight w:val="398"/>
        </w:trPr>
        <w:tc>
          <w:tcPr>
            <w:tcW w:w="1715" w:type="dxa"/>
            <w:shd w:val="clear" w:color="auto" w:fill="0070C0"/>
          </w:tcPr>
          <w:p w14:paraId="7B888E56" w14:textId="77777777" w:rsidR="000B26CD" w:rsidRPr="003374AD" w:rsidRDefault="000B26CD" w:rsidP="000B26CD">
            <w:pPr>
              <w:jc w:val="center"/>
              <w:rPr>
                <w:color w:val="FFFFFF" w:themeColor="background1"/>
              </w:rPr>
            </w:pPr>
            <w:r w:rsidRPr="003374AD">
              <w:rPr>
                <w:color w:val="FFFFFF" w:themeColor="background1"/>
              </w:rPr>
              <w:t>User login</w:t>
            </w:r>
          </w:p>
        </w:tc>
      </w:tr>
      <w:tr w:rsidR="000B26CD" w:rsidRPr="003374AD" w14:paraId="798BC9E7" w14:textId="77777777" w:rsidTr="000B26CD">
        <w:trPr>
          <w:trHeight w:val="413"/>
        </w:trPr>
        <w:tc>
          <w:tcPr>
            <w:tcW w:w="1715" w:type="dxa"/>
            <w:shd w:val="clear" w:color="auto" w:fill="0070C0"/>
          </w:tcPr>
          <w:p w14:paraId="0A3C93A6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Email</w:t>
            </w:r>
          </w:p>
          <w:p w14:paraId="50F8F2EA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Password</w:t>
            </w:r>
          </w:p>
        </w:tc>
      </w:tr>
    </w:tbl>
    <w:p w14:paraId="02CDAD64" w14:textId="77777777" w:rsidR="003374AD" w:rsidRDefault="003374AD" w:rsidP="006A248A"/>
    <w:p w14:paraId="27817C38" w14:textId="77777777" w:rsidR="003374AD" w:rsidRDefault="003374AD" w:rsidP="006A248A"/>
    <w:p w14:paraId="2D872E3D" w14:textId="77777777" w:rsidR="003374AD" w:rsidRDefault="003374AD" w:rsidP="006A248A"/>
    <w:p w14:paraId="3605A5FD" w14:textId="77777777" w:rsidR="003374AD" w:rsidRDefault="000B26CD" w:rsidP="006A248A">
      <w:r>
        <w:rPr>
          <w:rFonts w:ascii="Calibri" w:hAnsi="Calibri" w:cs="Mang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A4856C" wp14:editId="519F66BC">
                <wp:simplePos x="0" y="0"/>
                <wp:positionH relativeFrom="column">
                  <wp:posOffset>1596682</wp:posOffset>
                </wp:positionH>
                <wp:positionV relativeFrom="paragraph">
                  <wp:posOffset>86360</wp:posOffset>
                </wp:positionV>
                <wp:extent cx="1504315" cy="1139825"/>
                <wp:effectExtent l="38100" t="0" r="19685" b="984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315" cy="1139825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D7A7" id="Elbow Connector 68" o:spid="_x0000_s1026" type="#_x0000_t34" style="position:absolute;margin-left:125.7pt;margin-top:6.8pt;width:118.45pt;height:89.7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" adj="45" strokecolor="windowText" strokeweight=".5pt">
                <v:stroke endarrow="block"/>
              </v:shape>
            </w:pict>
          </mc:Fallback>
        </mc:AlternateContent>
      </w:r>
    </w:p>
    <w:p w14:paraId="11BDADDC" w14:textId="77777777" w:rsidR="003374AD" w:rsidRDefault="003374AD" w:rsidP="006A248A"/>
    <w:tbl>
      <w:tblPr>
        <w:tblStyle w:val="TableGrid"/>
        <w:tblpPr w:leftFromText="180" w:rightFromText="180" w:vertAnchor="page" w:horzAnchor="margin" w:tblpY="7124"/>
        <w:tblW w:w="0" w:type="auto"/>
        <w:tblLook w:val="04A0" w:firstRow="1" w:lastRow="0" w:firstColumn="1" w:lastColumn="0" w:noHBand="0" w:noVBand="1"/>
      </w:tblPr>
      <w:tblGrid>
        <w:gridCol w:w="2544"/>
      </w:tblGrid>
      <w:tr w:rsidR="000B26CD" w:rsidRPr="003374AD" w14:paraId="4C2B29AF" w14:textId="77777777" w:rsidTr="000B26CD">
        <w:trPr>
          <w:trHeight w:val="454"/>
        </w:trPr>
        <w:tc>
          <w:tcPr>
            <w:tcW w:w="2544" w:type="dxa"/>
            <w:shd w:val="clear" w:color="auto" w:fill="0070C0"/>
          </w:tcPr>
          <w:p w14:paraId="34C38752" w14:textId="77777777" w:rsidR="000B26CD" w:rsidRPr="003374AD" w:rsidRDefault="000B26CD" w:rsidP="000B26C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Update Password</w:t>
            </w:r>
          </w:p>
        </w:tc>
      </w:tr>
      <w:tr w:rsidR="000B26CD" w:rsidRPr="003374AD" w14:paraId="7FA51C3A" w14:textId="77777777" w:rsidTr="000B26CD">
        <w:trPr>
          <w:trHeight w:val="470"/>
        </w:trPr>
        <w:tc>
          <w:tcPr>
            <w:tcW w:w="2544" w:type="dxa"/>
            <w:shd w:val="clear" w:color="auto" w:fill="0070C0"/>
          </w:tcPr>
          <w:p w14:paraId="2EEAF0B2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Email</w:t>
            </w:r>
          </w:p>
          <w:p w14:paraId="0620B981" w14:textId="77777777" w:rsidR="000B26C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 xml:space="preserve">Current </w:t>
            </w:r>
            <w:r w:rsidRPr="003374AD">
              <w:rPr>
                <w:rFonts w:ascii="Calibri" w:hAnsi="Calibri" w:cs="Mangal"/>
                <w:color w:val="FFFFFF" w:themeColor="background1"/>
              </w:rPr>
              <w:t>Password</w:t>
            </w:r>
          </w:p>
          <w:p w14:paraId="30793F5D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>
              <w:rPr>
                <w:rFonts w:ascii="Calibri" w:hAnsi="Calibri" w:cs="Mangal"/>
                <w:color w:val="FFFFFF" w:themeColor="background1"/>
              </w:rPr>
              <w:t>New Password</w:t>
            </w:r>
          </w:p>
          <w:p w14:paraId="3680A0C9" w14:textId="77777777" w:rsidR="000B26CD" w:rsidRPr="003374AD" w:rsidRDefault="000B26CD" w:rsidP="000B26C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Mangal"/>
                <w:color w:val="FFFFFF" w:themeColor="background1"/>
              </w:rPr>
            </w:pPr>
            <w:r w:rsidRPr="003374AD">
              <w:rPr>
                <w:rFonts w:ascii="Calibri" w:hAnsi="Calibri" w:cs="Mangal"/>
                <w:color w:val="FFFFFF" w:themeColor="background1"/>
              </w:rPr>
              <w:t>Confirm Password</w:t>
            </w:r>
          </w:p>
        </w:tc>
      </w:tr>
    </w:tbl>
    <w:p w14:paraId="7C38DBC5" w14:textId="77777777" w:rsidR="00C11316" w:rsidRPr="00A01192" w:rsidRDefault="00C11316" w:rsidP="0040666F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2C541AC4" w14:textId="77777777" w:rsidR="00383866" w:rsidRPr="000B0D52" w:rsidRDefault="00383866" w:rsidP="000B0D52">
      <w:pPr>
        <w:pStyle w:val="Heading1"/>
        <w:keepNext/>
      </w:pPr>
      <w:bookmarkStart w:id="20" w:name="_Toc83671940"/>
      <w:r w:rsidRPr="000B0D52">
        <w:lastRenderedPageBreak/>
        <w:t>Sequence diagram</w:t>
      </w:r>
      <w:bookmarkEnd w:id="20"/>
    </w:p>
    <w:p w14:paraId="319390F8" w14:textId="77777777" w:rsidR="00DF3176" w:rsidRDefault="003F21D5" w:rsidP="00DF31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3526B7" wp14:editId="711B3450">
            <wp:extent cx="7506970" cy="4781215"/>
            <wp:effectExtent l="0" t="0" r="0" b="63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equence Diagram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216" cy="47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43AD" w14:textId="77777777" w:rsidR="00DF3176" w:rsidRDefault="00D2436D" w:rsidP="00D2436D">
      <w:pPr>
        <w:rPr>
          <w:noProof/>
        </w:rPr>
      </w:pPr>
      <w:r>
        <w:rPr>
          <w:noProof/>
        </w:rPr>
        <w:t xml:space="preserve">                                             </w:t>
      </w:r>
    </w:p>
    <w:p w14:paraId="348A0590" w14:textId="77777777" w:rsidR="00D2436D" w:rsidRDefault="00D2436D" w:rsidP="00DF3176">
      <w:pPr>
        <w:jc w:val="center"/>
        <w:rPr>
          <w:noProof/>
        </w:rPr>
      </w:pPr>
    </w:p>
    <w:p w14:paraId="2E042441" w14:textId="77777777" w:rsidR="00D2436D" w:rsidRDefault="00D2436D" w:rsidP="00DF3176">
      <w:pPr>
        <w:jc w:val="center"/>
        <w:rPr>
          <w:noProof/>
        </w:rPr>
      </w:pPr>
    </w:p>
    <w:p w14:paraId="6FEF9B44" w14:textId="77777777" w:rsidR="00D2436D" w:rsidRDefault="00D2436D" w:rsidP="00DF3176">
      <w:pPr>
        <w:jc w:val="center"/>
        <w:rPr>
          <w:noProof/>
        </w:rPr>
      </w:pPr>
    </w:p>
    <w:p w14:paraId="56246EBF" w14:textId="77777777" w:rsidR="00D2436D" w:rsidRDefault="00DB36BA" w:rsidP="00DF317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2C864" wp14:editId="54BE6A63">
                <wp:simplePos x="0" y="0"/>
                <wp:positionH relativeFrom="column">
                  <wp:posOffset>7181850</wp:posOffset>
                </wp:positionH>
                <wp:positionV relativeFrom="paragraph">
                  <wp:posOffset>142240</wp:posOffset>
                </wp:positionV>
                <wp:extent cx="0" cy="2063750"/>
                <wp:effectExtent l="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5151A" id="Straight Connector 9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5pt,11.2pt" to="565.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</w:p>
    <w:p w14:paraId="4EB976B8" w14:textId="77777777" w:rsidR="00D2436D" w:rsidRDefault="00D2436D" w:rsidP="00DF3176">
      <w:pPr>
        <w:jc w:val="center"/>
        <w:rPr>
          <w:noProof/>
        </w:rPr>
      </w:pPr>
    </w:p>
    <w:p w14:paraId="3C0C48CF" w14:textId="77777777" w:rsidR="00D2436D" w:rsidRDefault="00D2436D" w:rsidP="00DF3176">
      <w:pPr>
        <w:jc w:val="center"/>
        <w:rPr>
          <w:noProof/>
        </w:rPr>
      </w:pPr>
    </w:p>
    <w:p w14:paraId="3E52107B" w14:textId="77777777" w:rsidR="0089264B" w:rsidRDefault="0089264B" w:rsidP="00D2436D">
      <w:pPr>
        <w:tabs>
          <w:tab w:val="left" w:pos="3840"/>
        </w:tabs>
        <w:rPr>
          <w:noProof/>
        </w:rPr>
      </w:pPr>
    </w:p>
    <w:p w14:paraId="6D4F0C02" w14:textId="77777777" w:rsidR="0089264B" w:rsidRDefault="0089264B" w:rsidP="00D2436D">
      <w:pPr>
        <w:tabs>
          <w:tab w:val="left" w:pos="3840"/>
        </w:tabs>
        <w:rPr>
          <w:noProof/>
        </w:rPr>
      </w:pPr>
    </w:p>
    <w:p w14:paraId="0C8C93F4" w14:textId="77777777" w:rsidR="0089264B" w:rsidRDefault="0089264B" w:rsidP="00D2436D">
      <w:pPr>
        <w:tabs>
          <w:tab w:val="left" w:pos="3840"/>
        </w:tabs>
        <w:rPr>
          <w:noProof/>
        </w:rPr>
      </w:pPr>
    </w:p>
    <w:p w14:paraId="0814A86C" w14:textId="77777777" w:rsidR="0089264B" w:rsidRDefault="0089264B" w:rsidP="00D2436D">
      <w:pPr>
        <w:tabs>
          <w:tab w:val="left" w:pos="3840"/>
        </w:tabs>
        <w:rPr>
          <w:noProof/>
        </w:rPr>
      </w:pPr>
    </w:p>
    <w:p w14:paraId="1B8DF43B" w14:textId="77777777" w:rsidR="0089264B" w:rsidRDefault="0089264B" w:rsidP="00D2436D">
      <w:pPr>
        <w:tabs>
          <w:tab w:val="left" w:pos="3840"/>
        </w:tabs>
        <w:rPr>
          <w:noProof/>
        </w:rPr>
      </w:pPr>
    </w:p>
    <w:p w14:paraId="2FDF295E" w14:textId="77777777" w:rsidR="00D2436D" w:rsidRDefault="00D2436D" w:rsidP="00D2436D">
      <w:pPr>
        <w:tabs>
          <w:tab w:val="left" w:pos="3840"/>
        </w:tabs>
        <w:rPr>
          <w:noProof/>
        </w:rPr>
      </w:pPr>
      <w:r>
        <w:rPr>
          <w:noProof/>
        </w:rPr>
        <w:tab/>
      </w:r>
    </w:p>
    <w:p w14:paraId="1F42BBE4" w14:textId="77777777" w:rsidR="00DF3176" w:rsidRPr="007E3F51" w:rsidRDefault="00DB36BA" w:rsidP="007E3F5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042B70" wp14:editId="43032880">
                <wp:simplePos x="0" y="0"/>
                <wp:positionH relativeFrom="column">
                  <wp:posOffset>7924800</wp:posOffset>
                </wp:positionH>
                <wp:positionV relativeFrom="paragraph">
                  <wp:posOffset>161290</wp:posOffset>
                </wp:positionV>
                <wp:extent cx="1816100" cy="302260"/>
                <wp:effectExtent l="57150" t="38100" r="50800" b="7874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022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2B0D8B" w14:textId="77777777" w:rsidR="00DB36BA" w:rsidRDefault="00DB36BA" w:rsidP="00DB36BA">
                            <w:pPr>
                              <w:jc w:val="center"/>
                            </w:pPr>
                            <w:r>
                              <w:t>Proceed with the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914D6" id="Rounded Rectangle 91" o:spid="_x0000_s1052" style="position:absolute;left:0;text-align:left;margin-left:624pt;margin-top:12.7pt;width:143pt;height:2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" fillcolor="#afafaf" stroked="f">
                <v:fill color2="#929292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36BA" w:rsidRDefault="00DB36BA" w:rsidP="00DB36BA">
                      <w:pPr>
                        <w:jc w:val="center"/>
                      </w:pPr>
                      <w:r>
                        <w:t>Proceed with the Payment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594E8" wp14:editId="019E8364">
                <wp:simplePos x="0" y="0"/>
                <wp:positionH relativeFrom="column">
                  <wp:posOffset>7200900</wp:posOffset>
                </wp:positionH>
                <wp:positionV relativeFrom="paragraph">
                  <wp:posOffset>163195</wp:posOffset>
                </wp:positionV>
                <wp:extent cx="596900" cy="6350"/>
                <wp:effectExtent l="0" t="76200" r="12700" b="889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63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7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567pt;margin-top:12.85pt;width:47pt;height: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" strokecolor="#5b9bd5" strokeweight="1pt">
                <v:stroke endarrow="block" joinstyle="miter"/>
              </v:shape>
            </w:pict>
          </mc:Fallback>
        </mc:AlternateContent>
      </w:r>
      <w:r w:rsidR="00D2436D">
        <w:rPr>
          <w:noProof/>
        </w:rPr>
        <w:tab/>
      </w:r>
      <w:r w:rsidR="00D2436D">
        <w:rPr>
          <w:noProof/>
        </w:rPr>
        <w:tab/>
      </w:r>
    </w:p>
    <w:p w14:paraId="5E2ECAE8" w14:textId="77777777" w:rsidR="00F25B33" w:rsidRDefault="00524A96" w:rsidP="000B0D52">
      <w:pPr>
        <w:pStyle w:val="Heading1"/>
        <w:keepNext/>
      </w:pPr>
      <w:bookmarkStart w:id="21" w:name="_Toc83671941"/>
      <w:bookmarkEnd w:id="15"/>
      <w:r>
        <w:lastRenderedPageBreak/>
        <w:t>ER Diagram for database Design</w:t>
      </w:r>
      <w:bookmarkEnd w:id="21"/>
      <w:r>
        <w:t xml:space="preserve"> </w:t>
      </w:r>
      <w:r w:rsidR="00F25B33" w:rsidRPr="00383866">
        <w:t xml:space="preserve">     </w:t>
      </w:r>
    </w:p>
    <w:p w14:paraId="442AFF25" w14:textId="77777777" w:rsidR="00AF00DB" w:rsidRDefault="00AF00DB" w:rsidP="000B0D52">
      <w:pPr>
        <w:rPr>
          <w:rFonts w:ascii="Arial Bold" w:hAnsi="Arial Bold"/>
          <w:sz w:val="32"/>
        </w:rPr>
      </w:pPr>
    </w:p>
    <w:p w14:paraId="408B189D" w14:textId="77777777" w:rsidR="00B236B6" w:rsidRDefault="00554A3C" w:rsidP="00166C09">
      <w:pPr>
        <w:jc w:val="center"/>
        <w:rPr>
          <w:rFonts w:ascii="Arial Bold" w:hAnsi="Arial Bold"/>
          <w:sz w:val="32"/>
        </w:rPr>
      </w:pPr>
      <w:r>
        <w:rPr>
          <w:noProof/>
        </w:rPr>
        <w:drawing>
          <wp:inline distT="0" distB="0" distL="0" distR="0" wp14:anchorId="39235797" wp14:editId="1BE4018B">
            <wp:extent cx="2143424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BED97" wp14:editId="6B768741">
            <wp:extent cx="2143424" cy="1190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7A3" w14:textId="77777777" w:rsidR="009B32AB" w:rsidRDefault="009B32AB">
      <w:pPr>
        <w:rPr>
          <w:rFonts w:ascii="Arial" w:hAnsi="Arial" w:cs="Arial"/>
          <w:color w:val="0000FF"/>
          <w:sz w:val="20"/>
          <w:szCs w:val="20"/>
        </w:rPr>
      </w:pPr>
    </w:p>
    <w:p w14:paraId="25C96192" w14:textId="77777777" w:rsidR="00253666" w:rsidRDefault="00253666">
      <w:pPr>
        <w:rPr>
          <w:rFonts w:ascii="Arial" w:hAnsi="Arial" w:cs="Arial"/>
          <w:color w:val="0000FF"/>
          <w:sz w:val="20"/>
          <w:szCs w:val="20"/>
        </w:rPr>
      </w:pPr>
    </w:p>
    <w:p w14:paraId="39B0F136" w14:textId="77777777" w:rsidR="00253666" w:rsidRDefault="00253666">
      <w:pPr>
        <w:rPr>
          <w:rFonts w:ascii="Arial" w:hAnsi="Arial" w:cs="Arial"/>
          <w:color w:val="0000FF"/>
          <w:sz w:val="20"/>
          <w:szCs w:val="20"/>
        </w:rPr>
      </w:pPr>
    </w:p>
    <w:p w14:paraId="54226FEB" w14:textId="77777777" w:rsidR="00253666" w:rsidRDefault="00253666">
      <w:pPr>
        <w:rPr>
          <w:rFonts w:ascii="Arial" w:hAnsi="Arial" w:cs="Arial"/>
          <w:color w:val="0000FF"/>
          <w:sz w:val="20"/>
          <w:szCs w:val="20"/>
        </w:rPr>
      </w:pPr>
    </w:p>
    <w:p w14:paraId="6D34F8F2" w14:textId="234EAE56" w:rsidR="00D36C02" w:rsidRDefault="00D36C02" w:rsidP="00BD7B05">
      <w:pPr>
        <w:pStyle w:val="Heading1"/>
        <w:keepNext/>
      </w:pPr>
      <w:bookmarkStart w:id="22" w:name="_Toc365515210"/>
      <w:bookmarkStart w:id="23" w:name="_Toc367181630"/>
      <w:bookmarkStart w:id="24" w:name="_Toc367182001"/>
      <w:bookmarkStart w:id="25" w:name="_Toc34556962"/>
      <w:bookmarkStart w:id="26" w:name="_Toc137383109"/>
      <w:bookmarkStart w:id="27" w:name="_Toc83671942"/>
      <w:r>
        <w:t>Other Technical changes</w:t>
      </w:r>
      <w:bookmarkEnd w:id="22"/>
      <w:bookmarkEnd w:id="23"/>
      <w:bookmarkEnd w:id="24"/>
      <w:bookmarkEnd w:id="25"/>
      <w:bookmarkEnd w:id="26"/>
      <w:bookmarkEnd w:id="27"/>
    </w:p>
    <w:p w14:paraId="243F548D" w14:textId="77777777" w:rsidR="00673F97" w:rsidRPr="00AF422E" w:rsidRDefault="00524A96" w:rsidP="00673F97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 </w:t>
      </w:r>
    </w:p>
    <w:p w14:paraId="2C9B69C9" w14:textId="77777777" w:rsidR="00A01192" w:rsidRDefault="00A01192" w:rsidP="00A01192">
      <w:pPr>
        <w:pStyle w:val="Heading2"/>
      </w:pPr>
      <w:bookmarkStart w:id="28" w:name="_Toc83671944"/>
      <w:r>
        <w:t xml:space="preserve">Non-functional </w:t>
      </w:r>
      <w:r w:rsidR="00171D40">
        <w:t>Requirements and Design</w:t>
      </w:r>
      <w:bookmarkEnd w:id="28"/>
    </w:p>
    <w:p w14:paraId="6135FF36" w14:textId="60C79C6B" w:rsidR="002D2093" w:rsidRDefault="002D2093" w:rsidP="00572A9A">
      <w:pPr>
        <w:numPr>
          <w:ilvl w:val="0"/>
          <w:numId w:val="9"/>
        </w:numPr>
      </w:pPr>
      <w:r w:rsidRPr="002D2093">
        <w:rPr>
          <w:b/>
        </w:rPr>
        <w:t>Usability:</w:t>
      </w:r>
      <w:r>
        <w:t xml:space="preserve"> </w:t>
      </w:r>
      <w:r w:rsidR="00BD7B05">
        <w:t>This website</w:t>
      </w:r>
      <w:r>
        <w:t xml:space="preserve"> has appropriate user interface and adequate information</w:t>
      </w:r>
      <w:r w:rsidR="0020424F">
        <w:t xml:space="preserve"> </w:t>
      </w:r>
      <w:r>
        <w:t xml:space="preserve">to guide the user </w:t>
      </w:r>
      <w:proofErr w:type="gramStart"/>
      <w:r>
        <w:t>in order to</w:t>
      </w:r>
      <w:proofErr w:type="gramEnd"/>
      <w:r>
        <w:t xml:space="preserve"> use the website.</w:t>
      </w:r>
    </w:p>
    <w:p w14:paraId="6F8CA77C" w14:textId="77777777" w:rsidR="0020424F" w:rsidRDefault="0020424F" w:rsidP="0020424F">
      <w:pPr>
        <w:ind w:left="420"/>
      </w:pPr>
    </w:p>
    <w:p w14:paraId="02023D55" w14:textId="1D8B3EE6" w:rsidR="002D2093" w:rsidRDefault="002D2093" w:rsidP="00572A9A">
      <w:pPr>
        <w:numPr>
          <w:ilvl w:val="0"/>
          <w:numId w:val="9"/>
        </w:numPr>
      </w:pPr>
      <w:r w:rsidRPr="002D2093">
        <w:rPr>
          <w:b/>
        </w:rPr>
        <w:t>Portability:</w:t>
      </w:r>
      <w:r>
        <w:t xml:space="preserve"> The website is portable as it is online website running across the </w:t>
      </w:r>
      <w:r w:rsidR="00BD7B05">
        <w:t>browser.</w:t>
      </w:r>
    </w:p>
    <w:p w14:paraId="2AF78DF8" w14:textId="77777777" w:rsidR="002D2093" w:rsidRDefault="002D2093" w:rsidP="002D2093">
      <w:r>
        <w:t xml:space="preserve"> </w:t>
      </w:r>
    </w:p>
    <w:p w14:paraId="760E1D63" w14:textId="77777777" w:rsidR="002D2093" w:rsidRDefault="002D2093" w:rsidP="00572A9A">
      <w:pPr>
        <w:numPr>
          <w:ilvl w:val="0"/>
          <w:numId w:val="9"/>
        </w:numPr>
      </w:pPr>
      <w:r w:rsidRPr="002D2093">
        <w:rPr>
          <w:b/>
        </w:rPr>
        <w:t>Flexibility:</w:t>
      </w:r>
      <w:r>
        <w:t xml:space="preserve"> It is very flexible</w:t>
      </w:r>
    </w:p>
    <w:p w14:paraId="168A5BF3" w14:textId="77777777" w:rsidR="002D2093" w:rsidRDefault="002D2093" w:rsidP="002D2093"/>
    <w:p w14:paraId="54F62BDA" w14:textId="77777777" w:rsidR="002D2093" w:rsidRDefault="002D2093" w:rsidP="00572A9A">
      <w:pPr>
        <w:numPr>
          <w:ilvl w:val="0"/>
          <w:numId w:val="9"/>
        </w:numPr>
      </w:pPr>
      <w:r>
        <w:t xml:space="preserve"> </w:t>
      </w:r>
      <w:r w:rsidRPr="002D2093">
        <w:rPr>
          <w:b/>
        </w:rPr>
        <w:t>Security:</w:t>
      </w:r>
      <w:r>
        <w:t xml:space="preserve"> This website </w:t>
      </w:r>
      <w:r w:rsidR="00804243">
        <w:t>provides</w:t>
      </w:r>
      <w:r>
        <w:t xml:space="preserve"> user and authentication so that only the legitimate user </w:t>
      </w:r>
      <w:proofErr w:type="gramStart"/>
      <w:r>
        <w:t>are</w:t>
      </w:r>
      <w:proofErr w:type="gramEnd"/>
      <w:r>
        <w:t xml:space="preserve"> allowed to use the website</w:t>
      </w:r>
    </w:p>
    <w:p w14:paraId="02FD3B57" w14:textId="77777777" w:rsidR="002D2093" w:rsidRDefault="002D2093" w:rsidP="002D2093"/>
    <w:p w14:paraId="47DA36B9" w14:textId="7F951920" w:rsidR="002D2093" w:rsidRDefault="002D2093" w:rsidP="00572A9A">
      <w:pPr>
        <w:numPr>
          <w:ilvl w:val="0"/>
          <w:numId w:val="9"/>
        </w:numPr>
      </w:pPr>
      <w:r w:rsidRPr="002D2093">
        <w:rPr>
          <w:b/>
        </w:rPr>
        <w:t>Maintainability:</w:t>
      </w:r>
      <w:r>
        <w:t xml:space="preserve"> </w:t>
      </w:r>
      <w:r w:rsidR="00BD7B05">
        <w:t>This website</w:t>
      </w:r>
      <w:r>
        <w:t xml:space="preserve"> is capable to secure the data and easily retrieve the data.</w:t>
      </w:r>
    </w:p>
    <w:p w14:paraId="197220F1" w14:textId="77777777" w:rsidR="002D2093" w:rsidRDefault="002D2093" w:rsidP="002D2093"/>
    <w:p w14:paraId="4A667DD7" w14:textId="77777777" w:rsidR="002D2093" w:rsidRPr="002D2093" w:rsidRDefault="002D2093" w:rsidP="00572A9A">
      <w:pPr>
        <w:numPr>
          <w:ilvl w:val="0"/>
          <w:numId w:val="9"/>
        </w:numPr>
      </w:pPr>
      <w:r w:rsidRPr="002D2093">
        <w:rPr>
          <w:b/>
        </w:rPr>
        <w:t>Scalability:</w:t>
      </w:r>
      <w:r>
        <w:t xml:space="preserve"> These systems can further </w:t>
      </w:r>
      <w:r w:rsidR="00804243">
        <w:t>modify</w:t>
      </w:r>
      <w:r>
        <w:t xml:space="preserve"> in future</w:t>
      </w:r>
    </w:p>
    <w:p w14:paraId="58F67519" w14:textId="77777777" w:rsidR="00A01192" w:rsidRPr="00A01192" w:rsidRDefault="00524A96" w:rsidP="00A01192">
      <w:r>
        <w:t xml:space="preserve"> </w:t>
      </w:r>
    </w:p>
    <w:p w14:paraId="01F731AD" w14:textId="77777777" w:rsidR="00136BBC" w:rsidRDefault="00136BBC" w:rsidP="00136BBC">
      <w:pPr>
        <w:pStyle w:val="Heading1"/>
        <w:keepNext/>
      </w:pPr>
      <w:bookmarkStart w:id="29" w:name="_Toc83671945"/>
      <w:r>
        <w:t>Additional details</w:t>
      </w:r>
      <w:bookmarkEnd w:id="29"/>
    </w:p>
    <w:p w14:paraId="03397B6A" w14:textId="77777777" w:rsidR="009B32AB" w:rsidRDefault="009B32AB">
      <w:pPr>
        <w:pStyle w:val="BodyText"/>
        <w:rPr>
          <w:rFonts w:cs="Arial"/>
          <w:b w:val="0"/>
          <w:iCs w:val="0"/>
          <w:color w:val="auto"/>
          <w:sz w:val="20"/>
          <w:szCs w:val="20"/>
        </w:rPr>
      </w:pPr>
    </w:p>
    <w:p w14:paraId="4F404283" w14:textId="77777777" w:rsidR="00136BBC" w:rsidRDefault="00136BBC" w:rsidP="00136BBC">
      <w:pPr>
        <w:pStyle w:val="Heading2"/>
      </w:pPr>
      <w:bookmarkStart w:id="30" w:name="_Toc83671946"/>
      <w:r w:rsidRPr="00136BBC">
        <w:t>Open Questions / clarifications / Assumptions</w:t>
      </w:r>
      <w:bookmarkEnd w:id="30"/>
    </w:p>
    <w:p w14:paraId="6F44847B" w14:textId="77777777" w:rsidR="002C5AB5" w:rsidRDefault="00524A96" w:rsidP="002C5AB5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 </w:t>
      </w:r>
    </w:p>
    <w:p w14:paraId="329B66A2" w14:textId="77777777" w:rsidR="00760A04" w:rsidRDefault="00760A04" w:rsidP="00760A04">
      <w:pPr>
        <w:rPr>
          <w:b/>
          <w:sz w:val="32"/>
        </w:rPr>
      </w:pPr>
      <w:r w:rsidRPr="008C5B74">
        <w:rPr>
          <w:b/>
          <w:sz w:val="32"/>
        </w:rPr>
        <w:t>Assumptions</w:t>
      </w:r>
      <w:r>
        <w:rPr>
          <w:b/>
          <w:sz w:val="32"/>
        </w:rPr>
        <w:t>:</w:t>
      </w:r>
    </w:p>
    <w:p w14:paraId="0EBD29C0" w14:textId="77777777" w:rsidR="00760A04" w:rsidRPr="008C5B74" w:rsidRDefault="00760A04" w:rsidP="00760A04">
      <w:pPr>
        <w:rPr>
          <w:b/>
          <w:sz w:val="32"/>
        </w:rPr>
      </w:pPr>
    </w:p>
    <w:p w14:paraId="09F75683" w14:textId="77777777" w:rsidR="00760A04" w:rsidRPr="008C5B74" w:rsidRDefault="00760A04" w:rsidP="00760A04">
      <w:pPr>
        <w:rPr>
          <w:rFonts w:ascii="Arial" w:hAnsi="Arial"/>
          <w:lang w:val="en-GB"/>
        </w:rPr>
      </w:pPr>
      <w:r w:rsidRPr="008C5B74">
        <w:rPr>
          <w:rFonts w:ascii="Arial" w:hAnsi="Arial"/>
          <w:lang w:val="en-GB"/>
        </w:rPr>
        <w:t>User Profile page is omitted from the scope because it is assumed that</w:t>
      </w:r>
    </w:p>
    <w:p w14:paraId="70BE960F" w14:textId="77777777" w:rsidR="00760A04" w:rsidRPr="008C5B74" w:rsidRDefault="00760A04" w:rsidP="00760A04">
      <w:pPr>
        <w:rPr>
          <w:rFonts w:ascii="Arial" w:hAnsi="Arial"/>
          <w:lang w:val="en-GB"/>
        </w:rPr>
      </w:pPr>
      <w:r w:rsidRPr="008C5B74">
        <w:rPr>
          <w:rFonts w:ascii="Arial" w:hAnsi="Arial"/>
          <w:lang w:val="en-GB"/>
        </w:rPr>
        <w:t>most people don’t care about their profile page once they login to the</w:t>
      </w:r>
    </w:p>
    <w:p w14:paraId="5A8FBFAC" w14:textId="77777777" w:rsidR="00760A04" w:rsidRPr="00AF422E" w:rsidRDefault="00760A04" w:rsidP="00760A04">
      <w:pPr>
        <w:rPr>
          <w:rFonts w:ascii="Arial" w:hAnsi="Arial"/>
          <w:sz w:val="20"/>
          <w:lang w:val="en-GB"/>
        </w:rPr>
      </w:pPr>
      <w:r w:rsidRPr="008C5B74">
        <w:rPr>
          <w:rFonts w:ascii="Arial" w:hAnsi="Arial"/>
          <w:lang w:val="en-GB"/>
        </w:rPr>
        <w:t>system.</w:t>
      </w:r>
      <w:r w:rsidRPr="008C5B74">
        <w:rPr>
          <w:rFonts w:ascii="Arial" w:hAnsi="Arial"/>
          <w:lang w:val="en-GB"/>
        </w:rPr>
        <w:cr/>
      </w:r>
    </w:p>
    <w:p w14:paraId="57B91DFF" w14:textId="77777777" w:rsidR="00136BBC" w:rsidRDefault="00136BBC" w:rsidP="00136BBC">
      <w:pPr>
        <w:pStyle w:val="Heading2"/>
      </w:pPr>
      <w:bookmarkStart w:id="31" w:name="_Toc83671947"/>
      <w:r w:rsidRPr="00136BBC">
        <w:t>Additional notes to technical team</w:t>
      </w:r>
      <w:bookmarkEnd w:id="31"/>
    </w:p>
    <w:p w14:paraId="73C0AAC8" w14:textId="77777777" w:rsidR="002C5AB5" w:rsidRPr="00AF422E" w:rsidRDefault="000B0D52" w:rsidP="002C5AB5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 </w:t>
      </w:r>
    </w:p>
    <w:p w14:paraId="4164B11E" w14:textId="77777777" w:rsidR="00136BBC" w:rsidRDefault="00136BBC">
      <w:pPr>
        <w:pStyle w:val="BodyText"/>
        <w:rPr>
          <w:rFonts w:cs="Arial"/>
          <w:b w:val="0"/>
          <w:iCs w:val="0"/>
          <w:color w:val="auto"/>
          <w:sz w:val="20"/>
          <w:szCs w:val="20"/>
        </w:rPr>
      </w:pPr>
    </w:p>
    <w:p w14:paraId="4EEBAC7B" w14:textId="77777777" w:rsidR="009B32AB" w:rsidRDefault="009B32AB">
      <w:pPr>
        <w:pStyle w:val="Heading1"/>
      </w:pPr>
      <w:bookmarkStart w:id="32" w:name="_Toc83671948"/>
      <w:r>
        <w:t>References</w:t>
      </w:r>
      <w:bookmarkEnd w:id="32"/>
    </w:p>
    <w:p w14:paraId="4244C9B1" w14:textId="77777777" w:rsidR="00383866" w:rsidRPr="008202A0" w:rsidRDefault="00524A96" w:rsidP="00136BBC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0"/>
          <w:lang w:val="en-GB"/>
        </w:rPr>
        <w:t xml:space="preserve"> </w:t>
      </w:r>
    </w:p>
    <w:p w14:paraId="63FA716D" w14:textId="77777777" w:rsidR="002F0BE0" w:rsidRPr="008202A0" w:rsidRDefault="003C6575" w:rsidP="00572A9A">
      <w:pPr>
        <w:pStyle w:val="ListParagraph"/>
        <w:numPr>
          <w:ilvl w:val="0"/>
          <w:numId w:val="10"/>
        </w:numPr>
        <w:rPr>
          <w:rStyle w:val="Hyperlink"/>
          <w:color w:val="000080"/>
          <w:sz w:val="28"/>
          <w:szCs w:val="28"/>
          <w:u w:val="none"/>
          <w:lang w:val="en-GB"/>
        </w:rPr>
      </w:pPr>
      <w:hyperlink r:id="rId17" w:history="1">
        <w:r w:rsidR="002F0BE0" w:rsidRPr="008202A0">
          <w:rPr>
            <w:rStyle w:val="Hyperlink"/>
            <w:sz w:val="28"/>
            <w:szCs w:val="28"/>
            <w:lang w:val="en-GB"/>
          </w:rPr>
          <w:t>https://dotnet.microsoft.com/learn/csharp</w:t>
        </w:r>
      </w:hyperlink>
    </w:p>
    <w:p w14:paraId="19DE528B" w14:textId="77777777" w:rsidR="008202A0" w:rsidRPr="008202A0" w:rsidRDefault="008202A0" w:rsidP="008202A0">
      <w:pPr>
        <w:pStyle w:val="ListParagraph"/>
        <w:ind w:left="1518"/>
        <w:rPr>
          <w:sz w:val="28"/>
          <w:szCs w:val="28"/>
          <w:lang w:val="en-GB"/>
        </w:rPr>
      </w:pPr>
    </w:p>
    <w:p w14:paraId="01116036" w14:textId="77777777" w:rsidR="002F0BE0" w:rsidRPr="008202A0" w:rsidRDefault="003C6575" w:rsidP="00572A9A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hyperlink r:id="rId18" w:history="1">
        <w:r w:rsidR="002F0BE0" w:rsidRPr="008202A0">
          <w:rPr>
            <w:rStyle w:val="Hyperlink"/>
            <w:sz w:val="28"/>
            <w:szCs w:val="28"/>
            <w:lang w:val="en-GB"/>
          </w:rPr>
          <w:t>https://www.w3schools.com/css/default.asp</w:t>
        </w:r>
      </w:hyperlink>
    </w:p>
    <w:p w14:paraId="12A4B68F" w14:textId="77777777" w:rsidR="002F0BE0" w:rsidRPr="002F0BE0" w:rsidRDefault="002F0BE0" w:rsidP="002F0BE0">
      <w:pPr>
        <w:pStyle w:val="ListParagraph"/>
        <w:ind w:left="1518"/>
        <w:rPr>
          <w:lang w:val="en-GB"/>
        </w:rPr>
      </w:pPr>
    </w:p>
    <w:p w14:paraId="53FC559B" w14:textId="77777777" w:rsidR="009B32AB" w:rsidRDefault="009B32AB" w:rsidP="00383866">
      <w:pPr>
        <w:rPr>
          <w:rFonts w:cs="Arial"/>
          <w:b/>
          <w:iCs/>
          <w:sz w:val="20"/>
          <w:szCs w:val="20"/>
        </w:rPr>
      </w:pPr>
    </w:p>
    <w:sectPr w:rsidR="009B32AB" w:rsidSect="002C56E3">
      <w:headerReference w:type="default" r:id="rId19"/>
      <w:footerReference w:type="default" r:id="rId20"/>
      <w:headerReference w:type="first" r:id="rId21"/>
      <w:pgSz w:w="12240" w:h="15840" w:code="1"/>
      <w:pgMar w:top="1728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CFC5" w14:textId="77777777" w:rsidR="003C6575" w:rsidRDefault="003C6575">
      <w:pPr>
        <w:pStyle w:val="snip"/>
      </w:pPr>
      <w:r>
        <w:separator/>
      </w:r>
    </w:p>
  </w:endnote>
  <w:endnote w:type="continuationSeparator" w:id="0">
    <w:p w14:paraId="46B27DD0" w14:textId="77777777" w:rsidR="003C6575" w:rsidRDefault="003C6575">
      <w:pPr>
        <w:pStyle w:val="sni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002"/>
      <w:gridCol w:w="2318"/>
      <w:gridCol w:w="3040"/>
    </w:tblGrid>
    <w:tr w:rsidR="00006E3B" w14:paraId="19265D62" w14:textId="77777777">
      <w:tc>
        <w:tcPr>
          <w:tcW w:w="2138" w:type="pct"/>
        </w:tcPr>
        <w:p w14:paraId="5F0C6AEC" w14:textId="77777777" w:rsidR="00006E3B" w:rsidRDefault="00006E3B">
          <w:pPr>
            <w:pStyle w:val="Footer1"/>
          </w:pPr>
        </w:p>
      </w:tc>
      <w:tc>
        <w:tcPr>
          <w:tcW w:w="1238" w:type="pct"/>
        </w:tcPr>
        <w:p w14:paraId="7A6EBBAB" w14:textId="77777777" w:rsidR="00006E3B" w:rsidRDefault="002A4F84">
          <w:pPr>
            <w:pStyle w:val="Footer"/>
          </w:pPr>
          <w:r>
            <w:t xml:space="preserve"> </w:t>
          </w:r>
        </w:p>
      </w:tc>
      <w:tc>
        <w:tcPr>
          <w:tcW w:w="1624" w:type="pct"/>
        </w:tcPr>
        <w:p w14:paraId="05228A75" w14:textId="77777777" w:rsidR="00006E3B" w:rsidRDefault="00006E3B">
          <w:pPr>
            <w:pStyle w:val="Footer2"/>
          </w:pPr>
          <w:r>
            <w:t xml:space="preserve">Page </w:t>
          </w:r>
          <w:r w:rsidR="00072BB1">
            <w:fldChar w:fldCharType="begin"/>
          </w:r>
          <w:r w:rsidR="00072BB1">
            <w:instrText xml:space="preserve"> PAGE </w:instrText>
          </w:r>
          <w:r w:rsidR="00072BB1">
            <w:fldChar w:fldCharType="separate"/>
          </w:r>
          <w:r w:rsidR="0009351C">
            <w:rPr>
              <w:noProof/>
            </w:rPr>
            <w:t>7</w:t>
          </w:r>
          <w:r w:rsidR="00072BB1">
            <w:fldChar w:fldCharType="end"/>
          </w:r>
          <w:r>
            <w:t xml:space="preserve"> of </w:t>
          </w:r>
          <w:r w:rsidR="003C6575">
            <w:fldChar w:fldCharType="begin"/>
          </w:r>
          <w:r w:rsidR="003C6575">
            <w:instrText xml:space="preserve"> NUMPAGES </w:instrText>
          </w:r>
          <w:r w:rsidR="003C6575">
            <w:fldChar w:fldCharType="separate"/>
          </w:r>
          <w:r w:rsidR="0009351C">
            <w:rPr>
              <w:noProof/>
            </w:rPr>
            <w:t>12</w:t>
          </w:r>
          <w:r w:rsidR="003C6575">
            <w:rPr>
              <w:noProof/>
            </w:rPr>
            <w:fldChar w:fldCharType="end"/>
          </w:r>
        </w:p>
      </w:tc>
    </w:tr>
  </w:tbl>
  <w:p w14:paraId="6FD938E3" w14:textId="77777777" w:rsidR="00006E3B" w:rsidRDefault="00006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7E85" w14:textId="77777777" w:rsidR="003C6575" w:rsidRDefault="003C6575">
      <w:pPr>
        <w:pStyle w:val="snip"/>
      </w:pPr>
      <w:r>
        <w:separator/>
      </w:r>
    </w:p>
  </w:footnote>
  <w:footnote w:type="continuationSeparator" w:id="0">
    <w:p w14:paraId="3178D769" w14:textId="77777777" w:rsidR="003C6575" w:rsidRDefault="003C6575">
      <w:pPr>
        <w:pStyle w:val="sni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069"/>
      <w:gridCol w:w="3225"/>
      <w:gridCol w:w="3066"/>
    </w:tblGrid>
    <w:tr w:rsidR="00006E3B" w14:paraId="37B16BB0" w14:textId="77777777">
      <w:tc>
        <w:tcPr>
          <w:tcW w:w="1639" w:type="pct"/>
          <w:vAlign w:val="bottom"/>
        </w:tcPr>
        <w:p w14:paraId="13A63FE3" w14:textId="77777777" w:rsidR="00006E3B" w:rsidRDefault="002A4F84">
          <w:pPr>
            <w:pStyle w:val="Header1"/>
          </w:pPr>
          <w:r>
            <w:t xml:space="preserve"> </w:t>
          </w:r>
        </w:p>
      </w:tc>
      <w:tc>
        <w:tcPr>
          <w:tcW w:w="1723" w:type="pct"/>
          <w:vAlign w:val="bottom"/>
        </w:tcPr>
        <w:p w14:paraId="6BEDA43B" w14:textId="77777777" w:rsidR="00006E3B" w:rsidRDefault="002A4F84">
          <w:pPr>
            <w:pStyle w:val="Header"/>
          </w:pPr>
          <w:r>
            <w:t xml:space="preserve"> </w:t>
          </w:r>
        </w:p>
      </w:tc>
      <w:tc>
        <w:tcPr>
          <w:tcW w:w="1638" w:type="pct"/>
        </w:tcPr>
        <w:p w14:paraId="16C25130" w14:textId="77777777" w:rsidR="00006E3B" w:rsidRDefault="00006E3B">
          <w:pPr>
            <w:pStyle w:val="Header2"/>
          </w:pPr>
        </w:p>
      </w:tc>
    </w:tr>
  </w:tbl>
  <w:p w14:paraId="2C7D2331" w14:textId="77777777" w:rsidR="00006E3B" w:rsidRDefault="0066072E" w:rsidP="0066072E">
    <w:pPr>
      <w:ind w:left="7200" w:firstLine="720"/>
    </w:pPr>
    <w:r>
      <w:object w:dxaOrig="2055" w:dyaOrig="465" w14:anchorId="114C82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2.95pt;height:23.5pt">
          <v:imagedata r:id="rId1" o:title=""/>
        </v:shape>
        <o:OLEObject Type="Embed" ProgID="PBrush" ShapeID="_x0000_i1025" DrawAspect="Content" ObjectID="_1699105073" r:id="rId2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A7F4" w14:textId="77777777" w:rsidR="0066072E" w:rsidRDefault="0066072E">
    <w:pPr>
      <w:pStyle w:val="Header"/>
    </w:pPr>
  </w:p>
  <w:p w14:paraId="28532A9C" w14:textId="77777777" w:rsidR="0066072E" w:rsidRDefault="0066072E" w:rsidP="0066072E">
    <w:pPr>
      <w:pStyle w:val="Header"/>
      <w:ind w:left="7920" w:firstLine="720"/>
    </w:pPr>
    <w:r>
      <w:object w:dxaOrig="2055" w:dyaOrig="465" w14:anchorId="3F26E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02.95pt;height:23.5pt">
          <v:imagedata r:id="rId1" o:title=""/>
        </v:shape>
        <o:OLEObject Type="Embed" ProgID="PBrush" ShapeID="_x0000_i1026" DrawAspect="Content" ObjectID="_169910507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A891D8"/>
    <w:lvl w:ilvl="0">
      <w:start w:val="1"/>
      <w:numFmt w:val="bullet"/>
      <w:pStyle w:val="List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</w:abstractNum>
  <w:abstractNum w:abstractNumId="1" w15:restartNumberingAfterBreak="0">
    <w:nsid w:val="05901A62"/>
    <w:multiLevelType w:val="hybridMultilevel"/>
    <w:tmpl w:val="78AE50E0"/>
    <w:lvl w:ilvl="0" w:tplc="301AC776">
      <w:start w:val="1"/>
      <w:numFmt w:val="decimal"/>
      <w:pStyle w:val="BodyTextNum"/>
      <w:lvlText w:val="%1."/>
      <w:lvlJc w:val="left"/>
      <w:pPr>
        <w:tabs>
          <w:tab w:val="num" w:pos="1368"/>
        </w:tabs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2" w15:restartNumberingAfterBreak="0">
    <w:nsid w:val="09F70CE1"/>
    <w:multiLevelType w:val="hybridMultilevel"/>
    <w:tmpl w:val="D51AE06C"/>
    <w:lvl w:ilvl="0" w:tplc="E1F2B2CA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19E1"/>
    <w:multiLevelType w:val="hybridMultilevel"/>
    <w:tmpl w:val="D302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4610"/>
    <w:multiLevelType w:val="hybridMultilevel"/>
    <w:tmpl w:val="1368D14E"/>
    <w:lvl w:ilvl="0" w:tplc="04090009">
      <w:start w:val="1"/>
      <w:numFmt w:val="bullet"/>
      <w:lvlText w:val="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5" w15:restartNumberingAfterBreak="0">
    <w:nsid w:val="54DF314F"/>
    <w:multiLevelType w:val="multilevel"/>
    <w:tmpl w:val="B8120532"/>
    <w:lvl w:ilvl="0">
      <w:start w:val="1"/>
      <w:numFmt w:val="decimal"/>
      <w:pStyle w:val="Tablesideheading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99162BD"/>
    <w:multiLevelType w:val="hybridMultilevel"/>
    <w:tmpl w:val="367A5E6A"/>
    <w:lvl w:ilvl="0" w:tplc="C37265B0">
      <w:start w:val="1"/>
      <w:numFmt w:val="bullet"/>
      <w:pStyle w:val="Table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7C4610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8C3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454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C5B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7AE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87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4A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3C2E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C4DBF"/>
    <w:multiLevelType w:val="hybridMultilevel"/>
    <w:tmpl w:val="6D221FD0"/>
    <w:lvl w:ilvl="0" w:tplc="CA2807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50F42B4"/>
    <w:multiLevelType w:val="hybridMultilevel"/>
    <w:tmpl w:val="62F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56415"/>
    <w:multiLevelType w:val="hybridMultilevel"/>
    <w:tmpl w:val="69C08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F24972"/>
    <w:multiLevelType w:val="hybridMultilevel"/>
    <w:tmpl w:val="9EA003FE"/>
    <w:lvl w:ilvl="0" w:tplc="C9CC1412">
      <w:start w:val="1"/>
      <w:numFmt w:val="bullet"/>
      <w:pStyle w:val="BulletTNR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77722121"/>
    <w:multiLevelType w:val="multilevel"/>
    <w:tmpl w:val="6F466D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E0E2CAC"/>
    <w:multiLevelType w:val="hybridMultilevel"/>
    <w:tmpl w:val="DCE24554"/>
    <w:lvl w:ilvl="0" w:tplc="3E92E1EA">
      <w:start w:val="1"/>
      <w:numFmt w:val="bullet"/>
      <w:pStyle w:val="TableBulletRd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DB"/>
    <w:rsid w:val="000035B0"/>
    <w:rsid w:val="00006E3B"/>
    <w:rsid w:val="00011A11"/>
    <w:rsid w:val="00011F56"/>
    <w:rsid w:val="000216C2"/>
    <w:rsid w:val="000232D9"/>
    <w:rsid w:val="000245AE"/>
    <w:rsid w:val="00024D38"/>
    <w:rsid w:val="00041D3C"/>
    <w:rsid w:val="0004752F"/>
    <w:rsid w:val="00052616"/>
    <w:rsid w:val="00052D54"/>
    <w:rsid w:val="000642C6"/>
    <w:rsid w:val="000666EE"/>
    <w:rsid w:val="00072BB1"/>
    <w:rsid w:val="00073114"/>
    <w:rsid w:val="00073713"/>
    <w:rsid w:val="0007685D"/>
    <w:rsid w:val="00086456"/>
    <w:rsid w:val="00086B5A"/>
    <w:rsid w:val="0009351C"/>
    <w:rsid w:val="00095652"/>
    <w:rsid w:val="000959E6"/>
    <w:rsid w:val="000A0969"/>
    <w:rsid w:val="000A0C6E"/>
    <w:rsid w:val="000B0D52"/>
    <w:rsid w:val="000B0F18"/>
    <w:rsid w:val="000B26CD"/>
    <w:rsid w:val="000B3312"/>
    <w:rsid w:val="000C4D24"/>
    <w:rsid w:val="000D2DBE"/>
    <w:rsid w:val="000D77EC"/>
    <w:rsid w:val="000E036E"/>
    <w:rsid w:val="000E4AB8"/>
    <w:rsid w:val="000F603B"/>
    <w:rsid w:val="001007D2"/>
    <w:rsid w:val="0010739D"/>
    <w:rsid w:val="00107549"/>
    <w:rsid w:val="001138EE"/>
    <w:rsid w:val="0012091B"/>
    <w:rsid w:val="00121D22"/>
    <w:rsid w:val="00126E8F"/>
    <w:rsid w:val="00131B75"/>
    <w:rsid w:val="001324B0"/>
    <w:rsid w:val="00133FA9"/>
    <w:rsid w:val="00136760"/>
    <w:rsid w:val="00136BBC"/>
    <w:rsid w:val="00153160"/>
    <w:rsid w:val="001546FE"/>
    <w:rsid w:val="00161F5E"/>
    <w:rsid w:val="00166C09"/>
    <w:rsid w:val="001703C4"/>
    <w:rsid w:val="00171D40"/>
    <w:rsid w:val="00173066"/>
    <w:rsid w:val="00174620"/>
    <w:rsid w:val="00187088"/>
    <w:rsid w:val="00187321"/>
    <w:rsid w:val="00190296"/>
    <w:rsid w:val="0019362B"/>
    <w:rsid w:val="001950A3"/>
    <w:rsid w:val="001A296C"/>
    <w:rsid w:val="001A2E30"/>
    <w:rsid w:val="001B4BB6"/>
    <w:rsid w:val="001D2789"/>
    <w:rsid w:val="001D782B"/>
    <w:rsid w:val="001E4C28"/>
    <w:rsid w:val="001F1634"/>
    <w:rsid w:val="001F744B"/>
    <w:rsid w:val="00200854"/>
    <w:rsid w:val="00202528"/>
    <w:rsid w:val="00203ABD"/>
    <w:rsid w:val="0020424F"/>
    <w:rsid w:val="00210917"/>
    <w:rsid w:val="00212F5E"/>
    <w:rsid w:val="002267A9"/>
    <w:rsid w:val="002309E8"/>
    <w:rsid w:val="00243FA1"/>
    <w:rsid w:val="002466F9"/>
    <w:rsid w:val="00252561"/>
    <w:rsid w:val="00253666"/>
    <w:rsid w:val="00256E78"/>
    <w:rsid w:val="0026149C"/>
    <w:rsid w:val="00276340"/>
    <w:rsid w:val="002874F1"/>
    <w:rsid w:val="00290301"/>
    <w:rsid w:val="00291196"/>
    <w:rsid w:val="002966AD"/>
    <w:rsid w:val="002A4F84"/>
    <w:rsid w:val="002A557C"/>
    <w:rsid w:val="002B0EA2"/>
    <w:rsid w:val="002B638D"/>
    <w:rsid w:val="002C33B9"/>
    <w:rsid w:val="002C56E3"/>
    <w:rsid w:val="002C5AB5"/>
    <w:rsid w:val="002D2093"/>
    <w:rsid w:val="002F0BE0"/>
    <w:rsid w:val="002F2EA6"/>
    <w:rsid w:val="003016B9"/>
    <w:rsid w:val="0030334F"/>
    <w:rsid w:val="00311B74"/>
    <w:rsid w:val="003153B7"/>
    <w:rsid w:val="00326785"/>
    <w:rsid w:val="003374AD"/>
    <w:rsid w:val="003527A9"/>
    <w:rsid w:val="00353831"/>
    <w:rsid w:val="00356DDF"/>
    <w:rsid w:val="00360AED"/>
    <w:rsid w:val="00363D6B"/>
    <w:rsid w:val="00371D13"/>
    <w:rsid w:val="003743FC"/>
    <w:rsid w:val="00380FE1"/>
    <w:rsid w:val="003832BE"/>
    <w:rsid w:val="00383866"/>
    <w:rsid w:val="0038487C"/>
    <w:rsid w:val="003855AD"/>
    <w:rsid w:val="003B0A5A"/>
    <w:rsid w:val="003B15E3"/>
    <w:rsid w:val="003B1A20"/>
    <w:rsid w:val="003C5E1D"/>
    <w:rsid w:val="003C6575"/>
    <w:rsid w:val="003D05C7"/>
    <w:rsid w:val="003D1BEE"/>
    <w:rsid w:val="003E3904"/>
    <w:rsid w:val="003F21D5"/>
    <w:rsid w:val="003F3415"/>
    <w:rsid w:val="003F4055"/>
    <w:rsid w:val="003F6F11"/>
    <w:rsid w:val="004015E9"/>
    <w:rsid w:val="00403FD4"/>
    <w:rsid w:val="004040F6"/>
    <w:rsid w:val="0040666F"/>
    <w:rsid w:val="00410FE3"/>
    <w:rsid w:val="00411CEF"/>
    <w:rsid w:val="00417FCC"/>
    <w:rsid w:val="00421DDF"/>
    <w:rsid w:val="00422AFA"/>
    <w:rsid w:val="00432E8D"/>
    <w:rsid w:val="00441983"/>
    <w:rsid w:val="00453D14"/>
    <w:rsid w:val="00462341"/>
    <w:rsid w:val="004634FF"/>
    <w:rsid w:val="004666BA"/>
    <w:rsid w:val="004710B8"/>
    <w:rsid w:val="004811DB"/>
    <w:rsid w:val="00484651"/>
    <w:rsid w:val="00484DF5"/>
    <w:rsid w:val="004A1866"/>
    <w:rsid w:val="004A7E05"/>
    <w:rsid w:val="004B1378"/>
    <w:rsid w:val="004B69DB"/>
    <w:rsid w:val="004C0BBF"/>
    <w:rsid w:val="004C1944"/>
    <w:rsid w:val="004C4FBB"/>
    <w:rsid w:val="004D0F6C"/>
    <w:rsid w:val="004D1EB0"/>
    <w:rsid w:val="004E074F"/>
    <w:rsid w:val="004F0AAA"/>
    <w:rsid w:val="004F0F8C"/>
    <w:rsid w:val="004F446E"/>
    <w:rsid w:val="004F6AD9"/>
    <w:rsid w:val="005110DB"/>
    <w:rsid w:val="00524A96"/>
    <w:rsid w:val="00526D54"/>
    <w:rsid w:val="00526EB2"/>
    <w:rsid w:val="005272FE"/>
    <w:rsid w:val="00530B87"/>
    <w:rsid w:val="00535CA8"/>
    <w:rsid w:val="00536B97"/>
    <w:rsid w:val="00545DED"/>
    <w:rsid w:val="0055457E"/>
    <w:rsid w:val="00554A3C"/>
    <w:rsid w:val="00554F5F"/>
    <w:rsid w:val="00555BA7"/>
    <w:rsid w:val="00571BAC"/>
    <w:rsid w:val="00572A9A"/>
    <w:rsid w:val="00594F7D"/>
    <w:rsid w:val="005A0BD4"/>
    <w:rsid w:val="005A79B6"/>
    <w:rsid w:val="005C0B52"/>
    <w:rsid w:val="005C12DD"/>
    <w:rsid w:val="005C2DBC"/>
    <w:rsid w:val="005C35D8"/>
    <w:rsid w:val="005C7031"/>
    <w:rsid w:val="005D2214"/>
    <w:rsid w:val="005D602F"/>
    <w:rsid w:val="005E1B50"/>
    <w:rsid w:val="005E6706"/>
    <w:rsid w:val="005E7F52"/>
    <w:rsid w:val="005F1D77"/>
    <w:rsid w:val="005F3ABC"/>
    <w:rsid w:val="005F451D"/>
    <w:rsid w:val="00605BB5"/>
    <w:rsid w:val="0060637E"/>
    <w:rsid w:val="0061335F"/>
    <w:rsid w:val="00614E32"/>
    <w:rsid w:val="00620E84"/>
    <w:rsid w:val="0062163D"/>
    <w:rsid w:val="006242D2"/>
    <w:rsid w:val="00632345"/>
    <w:rsid w:val="0063470D"/>
    <w:rsid w:val="006533DA"/>
    <w:rsid w:val="0066072E"/>
    <w:rsid w:val="00662FAE"/>
    <w:rsid w:val="0067005B"/>
    <w:rsid w:val="006711FA"/>
    <w:rsid w:val="00673F97"/>
    <w:rsid w:val="00683F72"/>
    <w:rsid w:val="006A248A"/>
    <w:rsid w:val="006C3F38"/>
    <w:rsid w:val="006D3A9D"/>
    <w:rsid w:val="006D7BAA"/>
    <w:rsid w:val="006E2602"/>
    <w:rsid w:val="006E6C13"/>
    <w:rsid w:val="006F09AA"/>
    <w:rsid w:val="007120A6"/>
    <w:rsid w:val="00712197"/>
    <w:rsid w:val="00716FF4"/>
    <w:rsid w:val="00725431"/>
    <w:rsid w:val="00730458"/>
    <w:rsid w:val="00733822"/>
    <w:rsid w:val="00746D0C"/>
    <w:rsid w:val="007507BE"/>
    <w:rsid w:val="00751566"/>
    <w:rsid w:val="00752E20"/>
    <w:rsid w:val="00757EF2"/>
    <w:rsid w:val="00760A04"/>
    <w:rsid w:val="00761E74"/>
    <w:rsid w:val="0076510E"/>
    <w:rsid w:val="00772394"/>
    <w:rsid w:val="00782910"/>
    <w:rsid w:val="00792E5E"/>
    <w:rsid w:val="007C05C3"/>
    <w:rsid w:val="007C18F9"/>
    <w:rsid w:val="007C1B4F"/>
    <w:rsid w:val="007C2311"/>
    <w:rsid w:val="007C4158"/>
    <w:rsid w:val="007C50D2"/>
    <w:rsid w:val="007D6C6B"/>
    <w:rsid w:val="007E2EF0"/>
    <w:rsid w:val="007E3F51"/>
    <w:rsid w:val="007E4D49"/>
    <w:rsid w:val="00804243"/>
    <w:rsid w:val="00814D77"/>
    <w:rsid w:val="008202A0"/>
    <w:rsid w:val="0082154C"/>
    <w:rsid w:val="008215B2"/>
    <w:rsid w:val="0082311A"/>
    <w:rsid w:val="008410DE"/>
    <w:rsid w:val="0085099A"/>
    <w:rsid w:val="008625ED"/>
    <w:rsid w:val="00864CE1"/>
    <w:rsid w:val="00872D46"/>
    <w:rsid w:val="00887277"/>
    <w:rsid w:val="0089264B"/>
    <w:rsid w:val="008B21C6"/>
    <w:rsid w:val="008D0FE1"/>
    <w:rsid w:val="008F1E28"/>
    <w:rsid w:val="008F3ACF"/>
    <w:rsid w:val="008F6C63"/>
    <w:rsid w:val="00902443"/>
    <w:rsid w:val="00903A4C"/>
    <w:rsid w:val="00905B01"/>
    <w:rsid w:val="00910E7B"/>
    <w:rsid w:val="00915679"/>
    <w:rsid w:val="00916974"/>
    <w:rsid w:val="00921FE7"/>
    <w:rsid w:val="0092304F"/>
    <w:rsid w:val="00944C68"/>
    <w:rsid w:val="009552A2"/>
    <w:rsid w:val="009555AC"/>
    <w:rsid w:val="00956462"/>
    <w:rsid w:val="009644BD"/>
    <w:rsid w:val="009702D2"/>
    <w:rsid w:val="00974A3F"/>
    <w:rsid w:val="00977F8C"/>
    <w:rsid w:val="00981A6A"/>
    <w:rsid w:val="009905A4"/>
    <w:rsid w:val="009B039A"/>
    <w:rsid w:val="009B32AB"/>
    <w:rsid w:val="009B5051"/>
    <w:rsid w:val="009C167B"/>
    <w:rsid w:val="009C3B59"/>
    <w:rsid w:val="009D6D05"/>
    <w:rsid w:val="009E2B16"/>
    <w:rsid w:val="009F241F"/>
    <w:rsid w:val="00A01192"/>
    <w:rsid w:val="00A07E3C"/>
    <w:rsid w:val="00A11A99"/>
    <w:rsid w:val="00A154CA"/>
    <w:rsid w:val="00A249AA"/>
    <w:rsid w:val="00A34A7B"/>
    <w:rsid w:val="00A37764"/>
    <w:rsid w:val="00A51E5B"/>
    <w:rsid w:val="00A52834"/>
    <w:rsid w:val="00A54EB4"/>
    <w:rsid w:val="00A55417"/>
    <w:rsid w:val="00A56D41"/>
    <w:rsid w:val="00A62360"/>
    <w:rsid w:val="00A67AD8"/>
    <w:rsid w:val="00A70762"/>
    <w:rsid w:val="00A75324"/>
    <w:rsid w:val="00A81E69"/>
    <w:rsid w:val="00A83110"/>
    <w:rsid w:val="00A95E2D"/>
    <w:rsid w:val="00AA0F6F"/>
    <w:rsid w:val="00AB20C2"/>
    <w:rsid w:val="00AB4EB3"/>
    <w:rsid w:val="00AC3803"/>
    <w:rsid w:val="00AD28A2"/>
    <w:rsid w:val="00AD5B6C"/>
    <w:rsid w:val="00AD7854"/>
    <w:rsid w:val="00AE0CAD"/>
    <w:rsid w:val="00AF00DB"/>
    <w:rsid w:val="00AF422E"/>
    <w:rsid w:val="00B236B6"/>
    <w:rsid w:val="00B25D23"/>
    <w:rsid w:val="00B27296"/>
    <w:rsid w:val="00B44C3B"/>
    <w:rsid w:val="00B46921"/>
    <w:rsid w:val="00B50968"/>
    <w:rsid w:val="00B61E9F"/>
    <w:rsid w:val="00B87DDE"/>
    <w:rsid w:val="00B90F43"/>
    <w:rsid w:val="00B93E2F"/>
    <w:rsid w:val="00B95905"/>
    <w:rsid w:val="00BA7B9E"/>
    <w:rsid w:val="00BB11DB"/>
    <w:rsid w:val="00BC707E"/>
    <w:rsid w:val="00BD7B05"/>
    <w:rsid w:val="00BE5583"/>
    <w:rsid w:val="00C06ABE"/>
    <w:rsid w:val="00C11316"/>
    <w:rsid w:val="00C1286B"/>
    <w:rsid w:val="00C14E72"/>
    <w:rsid w:val="00C20762"/>
    <w:rsid w:val="00C247F1"/>
    <w:rsid w:val="00C40672"/>
    <w:rsid w:val="00C548A5"/>
    <w:rsid w:val="00C562CE"/>
    <w:rsid w:val="00C858B4"/>
    <w:rsid w:val="00C93613"/>
    <w:rsid w:val="00C944D2"/>
    <w:rsid w:val="00C94832"/>
    <w:rsid w:val="00C96C31"/>
    <w:rsid w:val="00CA236F"/>
    <w:rsid w:val="00CB05A9"/>
    <w:rsid w:val="00CC6DEB"/>
    <w:rsid w:val="00CD210A"/>
    <w:rsid w:val="00CE4D32"/>
    <w:rsid w:val="00CE5F5F"/>
    <w:rsid w:val="00CE6FC4"/>
    <w:rsid w:val="00CF0E6C"/>
    <w:rsid w:val="00CF37E0"/>
    <w:rsid w:val="00D01C30"/>
    <w:rsid w:val="00D033DC"/>
    <w:rsid w:val="00D05704"/>
    <w:rsid w:val="00D14E21"/>
    <w:rsid w:val="00D15186"/>
    <w:rsid w:val="00D21F44"/>
    <w:rsid w:val="00D2436D"/>
    <w:rsid w:val="00D25E8E"/>
    <w:rsid w:val="00D26346"/>
    <w:rsid w:val="00D31C31"/>
    <w:rsid w:val="00D3511E"/>
    <w:rsid w:val="00D367D4"/>
    <w:rsid w:val="00D36C02"/>
    <w:rsid w:val="00D37E16"/>
    <w:rsid w:val="00D46DC1"/>
    <w:rsid w:val="00D52610"/>
    <w:rsid w:val="00D52D7B"/>
    <w:rsid w:val="00D549A9"/>
    <w:rsid w:val="00D6764E"/>
    <w:rsid w:val="00D80105"/>
    <w:rsid w:val="00D97A75"/>
    <w:rsid w:val="00DA0E9D"/>
    <w:rsid w:val="00DA2874"/>
    <w:rsid w:val="00DA47F8"/>
    <w:rsid w:val="00DA5EEA"/>
    <w:rsid w:val="00DB339F"/>
    <w:rsid w:val="00DB36BA"/>
    <w:rsid w:val="00DB4F02"/>
    <w:rsid w:val="00DB72C7"/>
    <w:rsid w:val="00DB77B0"/>
    <w:rsid w:val="00DD5488"/>
    <w:rsid w:val="00DE2F01"/>
    <w:rsid w:val="00DF0DAA"/>
    <w:rsid w:val="00DF204C"/>
    <w:rsid w:val="00DF2A66"/>
    <w:rsid w:val="00DF3176"/>
    <w:rsid w:val="00DF3809"/>
    <w:rsid w:val="00DF6BCC"/>
    <w:rsid w:val="00E0114B"/>
    <w:rsid w:val="00E07639"/>
    <w:rsid w:val="00E10324"/>
    <w:rsid w:val="00E13380"/>
    <w:rsid w:val="00E170D8"/>
    <w:rsid w:val="00E2556F"/>
    <w:rsid w:val="00E275C6"/>
    <w:rsid w:val="00E54AA7"/>
    <w:rsid w:val="00E65CD7"/>
    <w:rsid w:val="00E7255E"/>
    <w:rsid w:val="00E77EFA"/>
    <w:rsid w:val="00E849EA"/>
    <w:rsid w:val="00E9087A"/>
    <w:rsid w:val="00EA08B2"/>
    <w:rsid w:val="00EA2F01"/>
    <w:rsid w:val="00EA7941"/>
    <w:rsid w:val="00EB2546"/>
    <w:rsid w:val="00EB4602"/>
    <w:rsid w:val="00EC10E4"/>
    <w:rsid w:val="00ED01DE"/>
    <w:rsid w:val="00EE26D4"/>
    <w:rsid w:val="00EE5454"/>
    <w:rsid w:val="00EF1E33"/>
    <w:rsid w:val="00F016D8"/>
    <w:rsid w:val="00F01931"/>
    <w:rsid w:val="00F0529D"/>
    <w:rsid w:val="00F11201"/>
    <w:rsid w:val="00F13002"/>
    <w:rsid w:val="00F25B33"/>
    <w:rsid w:val="00F27BB3"/>
    <w:rsid w:val="00F35ABA"/>
    <w:rsid w:val="00F42040"/>
    <w:rsid w:val="00F46DF2"/>
    <w:rsid w:val="00F47837"/>
    <w:rsid w:val="00F57387"/>
    <w:rsid w:val="00F722D1"/>
    <w:rsid w:val="00F74F77"/>
    <w:rsid w:val="00F86AE0"/>
    <w:rsid w:val="00FA382B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5FD38"/>
  <w15:chartTrackingRefBased/>
  <w15:docId w15:val="{B61D8370-21FD-4F3A-9A91-54514C2F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74AD"/>
    <w:rPr>
      <w:sz w:val="24"/>
      <w:szCs w:val="24"/>
    </w:rPr>
  </w:style>
  <w:style w:type="paragraph" w:styleId="Heading1">
    <w:name w:val="heading 1"/>
    <w:aliases w:val="Para level 1"/>
    <w:basedOn w:val="Normal"/>
    <w:qFormat/>
    <w:rsid w:val="00B50968"/>
    <w:pPr>
      <w:numPr>
        <w:numId w:val="8"/>
      </w:numPr>
      <w:shd w:val="clear" w:color="auto" w:fill="E0E0E0"/>
      <w:spacing w:before="240" w:after="240"/>
      <w:jc w:val="center"/>
      <w:outlineLvl w:val="0"/>
    </w:pPr>
    <w:rPr>
      <w:rFonts w:ascii="Arial Bold" w:hAnsi="Arial Bold"/>
      <w:b/>
      <w:color w:val="0000FF"/>
      <w:sz w:val="32"/>
    </w:rPr>
  </w:style>
  <w:style w:type="paragraph" w:styleId="Heading2">
    <w:name w:val="heading 2"/>
    <w:basedOn w:val="Normal"/>
    <w:next w:val="Normal"/>
    <w:link w:val="Heading2Char"/>
    <w:qFormat/>
    <w:rsid w:val="00B50968"/>
    <w:pPr>
      <w:keepNext/>
      <w:keepLines/>
      <w:numPr>
        <w:ilvl w:val="1"/>
        <w:numId w:val="8"/>
      </w:numPr>
      <w:spacing w:before="240" w:after="240"/>
      <w:outlineLvl w:val="1"/>
    </w:pPr>
    <w:rPr>
      <w:rFonts w:ascii="Arial Bold" w:hAnsi="Arial Bold" w:cs="Arial"/>
      <w:b/>
      <w:bCs/>
      <w:iCs/>
      <w:color w:val="0000FF"/>
      <w:sz w:val="28"/>
      <w:szCs w:val="28"/>
    </w:rPr>
  </w:style>
  <w:style w:type="paragraph" w:styleId="Heading3">
    <w:name w:val="heading 3"/>
    <w:aliases w:val="L3,h3,dd heading 3,dh3,3,sub-sub,3 bullet,b,subhead,H31,Hd2,(Alt+3),(Alt+3)1,(Alt+3)2,(Alt+3)3,(Alt+3)4,(Alt+3)5,(Alt+3)6,(Alt+3)11,(Alt+3)21,(Alt+3)31,(Alt+3)41,(Alt+3)7,(Alt+3)12,(Alt+3)22,(Alt+3)32,(Alt+3)42,(Alt+3)8,(Alt+3)9,Header 3"/>
    <w:basedOn w:val="Normal"/>
    <w:qFormat/>
    <w:rsid w:val="00B50968"/>
    <w:pPr>
      <w:numPr>
        <w:ilvl w:val="2"/>
        <w:numId w:val="8"/>
      </w:numPr>
      <w:spacing w:before="120" w:after="120"/>
      <w:outlineLvl w:val="2"/>
    </w:pPr>
    <w:rPr>
      <w:rFonts w:ascii="Arial Bold" w:hAnsi="Arial Bold"/>
      <w:b/>
      <w:color w:val="3366FF"/>
    </w:rPr>
  </w:style>
  <w:style w:type="paragraph" w:styleId="Heading4">
    <w:name w:val="heading 4"/>
    <w:basedOn w:val="Normal"/>
    <w:next w:val="Normal"/>
    <w:autoRedefine/>
    <w:qFormat/>
    <w:rsid w:val="00B50968"/>
    <w:pPr>
      <w:keepNext/>
      <w:numPr>
        <w:ilvl w:val="3"/>
        <w:numId w:val="8"/>
      </w:numPr>
      <w:spacing w:before="240" w:after="240"/>
      <w:outlineLvl w:val="3"/>
    </w:pPr>
    <w:rPr>
      <w:rFonts w:ascii="Arial Bold" w:hAnsi="Arial Bold"/>
      <w:b/>
      <w:bCs/>
      <w:sz w:val="32"/>
      <w:szCs w:val="28"/>
    </w:rPr>
  </w:style>
  <w:style w:type="paragraph" w:styleId="Heading5">
    <w:name w:val="heading 5"/>
    <w:basedOn w:val="Normal"/>
    <w:next w:val="Normal"/>
    <w:qFormat/>
    <w:rsid w:val="00B50968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0968"/>
    <w:pPr>
      <w:numPr>
        <w:ilvl w:val="5"/>
        <w:numId w:val="8"/>
      </w:numPr>
      <w:spacing w:before="240" w:after="240"/>
      <w:outlineLvl w:val="5"/>
    </w:pPr>
    <w:rPr>
      <w:rFonts w:ascii="Arial Bold" w:hAnsi="Arial Bold"/>
      <w:b/>
      <w:bCs/>
      <w:sz w:val="20"/>
      <w:szCs w:val="22"/>
    </w:rPr>
  </w:style>
  <w:style w:type="paragraph" w:styleId="Heading7">
    <w:name w:val="heading 7"/>
    <w:basedOn w:val="Normal"/>
    <w:next w:val="Normal"/>
    <w:qFormat/>
    <w:rsid w:val="00B50968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50968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50968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ure">
    <w:name w:val="Annexure"/>
    <w:basedOn w:val="Normal"/>
    <w:rsid w:val="00B50968"/>
    <w:rPr>
      <w:rFonts w:ascii="Arial Bold" w:hAnsi="Arial Bold" w:cs="Arial"/>
      <w:b/>
      <w:bCs/>
    </w:rPr>
  </w:style>
  <w:style w:type="paragraph" w:styleId="BlockText">
    <w:name w:val="Block Text"/>
    <w:basedOn w:val="Normal"/>
    <w:rsid w:val="00B50968"/>
    <w:pPr>
      <w:spacing w:before="120" w:after="120"/>
    </w:pPr>
    <w:rPr>
      <w:rFonts w:ascii="Arial Bold" w:hAnsi="Arial Bold"/>
      <w:b/>
      <w:sz w:val="20"/>
    </w:rPr>
  </w:style>
  <w:style w:type="paragraph" w:styleId="BodyText">
    <w:name w:val="Body Text"/>
    <w:basedOn w:val="Normal"/>
    <w:link w:val="BodyTextChar"/>
    <w:autoRedefine/>
    <w:rsid w:val="00B50968"/>
    <w:pPr>
      <w:spacing w:before="120" w:after="120"/>
      <w:jc w:val="both"/>
    </w:pPr>
    <w:rPr>
      <w:rFonts w:ascii="Arial" w:hAnsi="Arial"/>
      <w:b/>
      <w:iCs/>
      <w:color w:val="0000FF"/>
      <w:sz w:val="22"/>
    </w:rPr>
  </w:style>
  <w:style w:type="paragraph" w:customStyle="1" w:styleId="Bullet">
    <w:name w:val="Bullet"/>
    <w:basedOn w:val="BodyText"/>
    <w:rsid w:val="00B50968"/>
    <w:pPr>
      <w:numPr>
        <w:numId w:val="1"/>
      </w:numPr>
      <w:ind w:left="360" w:hanging="360"/>
      <w:jc w:val="left"/>
    </w:pPr>
  </w:style>
  <w:style w:type="paragraph" w:customStyle="1" w:styleId="BulletHeading">
    <w:name w:val="Bullet Heading"/>
    <w:basedOn w:val="Normal"/>
    <w:next w:val="Bullet"/>
    <w:rsid w:val="00B50968"/>
    <w:pPr>
      <w:spacing w:before="120" w:after="120"/>
    </w:pPr>
    <w:rPr>
      <w:rFonts w:ascii="Arial Bold" w:hAnsi="Arial Bold"/>
      <w:b/>
    </w:rPr>
  </w:style>
  <w:style w:type="paragraph" w:styleId="Caption">
    <w:name w:val="caption"/>
    <w:aliases w:val="Pg1Title"/>
    <w:basedOn w:val="Normal"/>
    <w:next w:val="Normal"/>
    <w:autoRedefine/>
    <w:qFormat/>
    <w:rsid w:val="00B50968"/>
    <w:pPr>
      <w:spacing w:before="3000" w:after="120"/>
      <w:jc w:val="center"/>
    </w:pPr>
    <w:rPr>
      <w:rFonts w:ascii="Arial Bold" w:hAnsi="Arial Bold"/>
      <w:b/>
      <w:bCs/>
      <w:sz w:val="40"/>
      <w:szCs w:val="20"/>
    </w:rPr>
  </w:style>
  <w:style w:type="paragraph" w:customStyle="1" w:styleId="Caption1">
    <w:name w:val="Caption1"/>
    <w:basedOn w:val="Normal"/>
    <w:next w:val="Heading1"/>
    <w:rsid w:val="00B50968"/>
    <w:pPr>
      <w:spacing w:before="400" w:after="120"/>
      <w:jc w:val="center"/>
    </w:pPr>
    <w:rPr>
      <w:rFonts w:ascii="Arial Bold" w:hAnsi="Arial Bold"/>
      <w:b/>
    </w:rPr>
  </w:style>
  <w:style w:type="paragraph" w:customStyle="1" w:styleId="caption2">
    <w:name w:val="caption2"/>
    <w:basedOn w:val="Normal"/>
    <w:rsid w:val="00B50968"/>
    <w:pPr>
      <w:spacing w:before="100" w:beforeAutospacing="1" w:after="100" w:afterAutospacing="1"/>
    </w:pPr>
    <w:rPr>
      <w:rFonts w:ascii="Arial" w:hAnsi="Arial"/>
    </w:rPr>
  </w:style>
  <w:style w:type="paragraph" w:styleId="MessageHeader">
    <w:name w:val="Message Header"/>
    <w:basedOn w:val="Normal"/>
    <w:rsid w:val="00B509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after="120"/>
      <w:ind w:left="1080" w:hanging="1080"/>
      <w:jc w:val="center"/>
    </w:pPr>
    <w:rPr>
      <w:rFonts w:ascii="Arial Bold" w:hAnsi="Arial Bold" w:cs="Arial"/>
      <w:b/>
    </w:rPr>
  </w:style>
  <w:style w:type="paragraph" w:customStyle="1" w:styleId="copyright">
    <w:name w:val="copyright"/>
    <w:basedOn w:val="MessageHeader"/>
    <w:rsid w:val="00B50968"/>
    <w:pPr>
      <w:ind w:left="0" w:firstLine="0"/>
      <w:jc w:val="both"/>
    </w:pPr>
    <w:rPr>
      <w:rFonts w:ascii="Arial" w:hAnsi="Arial"/>
      <w:b w:val="0"/>
      <w:sz w:val="20"/>
    </w:rPr>
  </w:style>
  <w:style w:type="paragraph" w:styleId="Footer">
    <w:name w:val="footer"/>
    <w:basedOn w:val="Normal"/>
    <w:autoRedefine/>
    <w:rsid w:val="00B50968"/>
    <w:pPr>
      <w:jc w:val="center"/>
    </w:pPr>
    <w:rPr>
      <w:rFonts w:ascii="Arial" w:hAnsi="Arial"/>
      <w:sz w:val="16"/>
    </w:rPr>
  </w:style>
  <w:style w:type="paragraph" w:styleId="Header">
    <w:name w:val="header"/>
    <w:basedOn w:val="Normal"/>
    <w:link w:val="HeaderChar"/>
    <w:autoRedefine/>
    <w:uiPriority w:val="99"/>
    <w:rsid w:val="00B50968"/>
    <w:pPr>
      <w:jc w:val="center"/>
    </w:pPr>
    <w:rPr>
      <w:rFonts w:ascii="Arial" w:hAnsi="Arial"/>
      <w:bCs/>
      <w:sz w:val="16"/>
    </w:rPr>
  </w:style>
  <w:style w:type="character" w:styleId="Hyperlink">
    <w:name w:val="Hyperlink"/>
    <w:uiPriority w:val="99"/>
    <w:rsid w:val="00B50968"/>
    <w:rPr>
      <w:color w:val="0000FF"/>
      <w:u w:val="single"/>
    </w:rPr>
  </w:style>
  <w:style w:type="paragraph" w:customStyle="1" w:styleId="notes">
    <w:name w:val="notes"/>
    <w:basedOn w:val="Normal"/>
    <w:rsid w:val="00B50968"/>
    <w:pPr>
      <w:autoSpaceDE w:val="0"/>
      <w:autoSpaceDN w:val="0"/>
      <w:adjustRightInd w:val="0"/>
      <w:ind w:left="432"/>
    </w:pPr>
    <w:rPr>
      <w:rFonts w:ascii="Arial" w:hAnsi="Arial" w:cs="Arial"/>
      <w:sz w:val="20"/>
      <w:szCs w:val="26"/>
    </w:rPr>
  </w:style>
  <w:style w:type="paragraph" w:styleId="PlainText">
    <w:name w:val="Plain Text"/>
    <w:aliases w:val="Note"/>
    <w:basedOn w:val="Normal"/>
    <w:rsid w:val="00B50968"/>
    <w:rPr>
      <w:rFonts w:ascii="Wingdings" w:hAnsi="Wingdings" w:cs="Courier New"/>
      <w:sz w:val="20"/>
      <w:szCs w:val="20"/>
    </w:rPr>
  </w:style>
  <w:style w:type="paragraph" w:customStyle="1" w:styleId="RevHty">
    <w:name w:val="RevHty"/>
    <w:basedOn w:val="BlockText"/>
    <w:autoRedefine/>
    <w:rsid w:val="00B50968"/>
    <w:pPr>
      <w:keepNext/>
      <w:keepLines/>
    </w:pPr>
    <w:rPr>
      <w:color w:val="0000FF"/>
    </w:rPr>
  </w:style>
  <w:style w:type="paragraph" w:customStyle="1" w:styleId="TableHeader">
    <w:name w:val="Table Header"/>
    <w:basedOn w:val="BodyText"/>
    <w:rsid w:val="00B50968"/>
  </w:style>
  <w:style w:type="paragraph" w:styleId="TOAHeading">
    <w:name w:val="toa heading"/>
    <w:basedOn w:val="Normal"/>
    <w:next w:val="Normal"/>
    <w:semiHidden/>
    <w:rsid w:val="00B50968"/>
    <w:pPr>
      <w:spacing w:before="120" w:after="120"/>
      <w:jc w:val="center"/>
    </w:pPr>
    <w:rPr>
      <w:rFonts w:ascii="Arial Bold" w:hAnsi="Arial Bold" w:cs="Arial"/>
      <w:b/>
      <w:bCs/>
      <w:u w:val="single"/>
    </w:rPr>
  </w:style>
  <w:style w:type="paragraph" w:styleId="TOC1">
    <w:name w:val="toc 1"/>
    <w:basedOn w:val="Normal"/>
    <w:next w:val="Normal"/>
    <w:autoRedefine/>
    <w:uiPriority w:val="39"/>
    <w:rsid w:val="00B50968"/>
    <w:pPr>
      <w:spacing w:before="120" w:after="120"/>
    </w:pPr>
    <w:rPr>
      <w:rFonts w:ascii="Arial Bold" w:hAnsi="Arial Bold"/>
      <w:b/>
      <w:sz w:val="20"/>
    </w:rPr>
  </w:style>
  <w:style w:type="paragraph" w:styleId="TOC2">
    <w:name w:val="toc 2"/>
    <w:basedOn w:val="Normal"/>
    <w:next w:val="Normal"/>
    <w:autoRedefine/>
    <w:uiPriority w:val="39"/>
    <w:rsid w:val="00B50968"/>
    <w:pPr>
      <w:spacing w:before="120" w:after="120"/>
      <w:ind w:left="576"/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B50968"/>
    <w:pPr>
      <w:spacing w:before="120" w:after="120"/>
      <w:ind w:left="1152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B50968"/>
    <w:pPr>
      <w:ind w:left="720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B50968"/>
    <w:pPr>
      <w:ind w:left="960"/>
    </w:pPr>
    <w:rPr>
      <w:rFonts w:ascii="Arial" w:hAnsi="Arial"/>
      <w:noProof/>
    </w:rPr>
  </w:style>
  <w:style w:type="paragraph" w:styleId="TOC6">
    <w:name w:val="toc 6"/>
    <w:basedOn w:val="Normal"/>
    <w:next w:val="Normal"/>
    <w:autoRedefine/>
    <w:semiHidden/>
    <w:rsid w:val="00B50968"/>
    <w:pPr>
      <w:ind w:left="1200"/>
    </w:pPr>
  </w:style>
  <w:style w:type="paragraph" w:styleId="TOC7">
    <w:name w:val="toc 7"/>
    <w:basedOn w:val="Normal"/>
    <w:next w:val="Normal"/>
    <w:autoRedefine/>
    <w:semiHidden/>
    <w:rsid w:val="00B50968"/>
    <w:pPr>
      <w:ind w:left="1440"/>
    </w:pPr>
  </w:style>
  <w:style w:type="paragraph" w:styleId="TOC8">
    <w:name w:val="toc 8"/>
    <w:basedOn w:val="Normal"/>
    <w:next w:val="Normal"/>
    <w:autoRedefine/>
    <w:semiHidden/>
    <w:rsid w:val="00B50968"/>
    <w:pPr>
      <w:ind w:left="1680"/>
    </w:pPr>
  </w:style>
  <w:style w:type="paragraph" w:styleId="TOC9">
    <w:name w:val="toc 9"/>
    <w:basedOn w:val="Normal"/>
    <w:next w:val="Normal"/>
    <w:autoRedefine/>
    <w:semiHidden/>
    <w:rsid w:val="00B50968"/>
    <w:pPr>
      <w:ind w:left="1920"/>
    </w:pPr>
  </w:style>
  <w:style w:type="paragraph" w:customStyle="1" w:styleId="BulletTNR">
    <w:name w:val="Bullet_TNR"/>
    <w:basedOn w:val="Normal"/>
    <w:autoRedefine/>
    <w:rsid w:val="00B50968"/>
    <w:pPr>
      <w:numPr>
        <w:numId w:val="2"/>
      </w:numPr>
      <w:spacing w:before="120" w:after="120"/>
    </w:pPr>
    <w:rPr>
      <w:rFonts w:ascii="Arial" w:hAnsi="Arial"/>
      <w:sz w:val="22"/>
    </w:rPr>
  </w:style>
  <w:style w:type="paragraph" w:customStyle="1" w:styleId="Tableheader0">
    <w:name w:val="Table_header"/>
    <w:basedOn w:val="Normal"/>
    <w:autoRedefine/>
    <w:rsid w:val="00B50968"/>
    <w:pPr>
      <w:spacing w:before="120" w:after="120"/>
      <w:jc w:val="center"/>
    </w:pPr>
    <w:rPr>
      <w:rFonts w:ascii="Arial Bold" w:hAnsi="Arial Bold"/>
      <w:b/>
      <w:color w:val="0000FF"/>
      <w:sz w:val="22"/>
    </w:rPr>
  </w:style>
  <w:style w:type="paragraph" w:customStyle="1" w:styleId="Tablebody">
    <w:name w:val="Table_body"/>
    <w:basedOn w:val="BodyText"/>
    <w:autoRedefine/>
    <w:rsid w:val="00A95E2D"/>
    <w:pPr>
      <w:jc w:val="center"/>
    </w:pPr>
  </w:style>
  <w:style w:type="paragraph" w:customStyle="1" w:styleId="Tablebullet">
    <w:name w:val="Table_bullet"/>
    <w:basedOn w:val="Tablebody"/>
    <w:rsid w:val="00B50968"/>
    <w:pPr>
      <w:numPr>
        <w:numId w:val="3"/>
      </w:numPr>
      <w:ind w:left="360" w:hanging="360"/>
    </w:pPr>
  </w:style>
  <w:style w:type="paragraph" w:customStyle="1" w:styleId="Tablesideheading">
    <w:name w:val="Table_side_heading"/>
    <w:basedOn w:val="Normal"/>
    <w:autoRedefine/>
    <w:rsid w:val="00B50968"/>
    <w:pPr>
      <w:numPr>
        <w:numId w:val="4"/>
      </w:numPr>
      <w:spacing w:before="120" w:after="120"/>
    </w:pPr>
    <w:rPr>
      <w:rFonts w:ascii="Arial Bold" w:hAnsi="Arial Bold"/>
      <w:b/>
      <w:color w:val="0000FF"/>
      <w:sz w:val="22"/>
    </w:rPr>
  </w:style>
  <w:style w:type="paragraph" w:styleId="NormalWeb">
    <w:name w:val="Normal (Web)"/>
    <w:basedOn w:val="Normal"/>
    <w:uiPriority w:val="99"/>
    <w:rsid w:val="00B50968"/>
    <w:pPr>
      <w:spacing w:before="100" w:beforeAutospacing="1" w:after="100" w:afterAutospacing="1"/>
    </w:pPr>
  </w:style>
  <w:style w:type="character" w:styleId="FollowedHyperlink">
    <w:name w:val="FollowedHyperlink"/>
    <w:rsid w:val="00B50968"/>
    <w:rPr>
      <w:color w:val="800080"/>
      <w:u w:val="single"/>
    </w:rPr>
  </w:style>
  <w:style w:type="paragraph" w:customStyle="1" w:styleId="FigTitle">
    <w:name w:val="FigTitle"/>
    <w:basedOn w:val="Normal"/>
    <w:autoRedefine/>
    <w:rsid w:val="00B50968"/>
    <w:pPr>
      <w:keepNext/>
      <w:keepLines/>
      <w:spacing w:before="120" w:after="120"/>
      <w:jc w:val="center"/>
    </w:pPr>
    <w:rPr>
      <w:rFonts w:ascii="Courier New" w:hAnsi="Courier New"/>
      <w:b/>
      <w:color w:val="0000FF"/>
      <w:u w:val="single"/>
    </w:rPr>
  </w:style>
  <w:style w:type="paragraph" w:styleId="TableofFigures">
    <w:name w:val="table of figures"/>
    <w:basedOn w:val="Normal"/>
    <w:next w:val="Normal"/>
    <w:autoRedefine/>
    <w:semiHidden/>
    <w:rsid w:val="00B50968"/>
    <w:pPr>
      <w:ind w:left="480" w:hanging="480"/>
    </w:pPr>
    <w:rPr>
      <w:rFonts w:ascii="Arial" w:hAnsi="Arial"/>
      <w:sz w:val="20"/>
    </w:rPr>
  </w:style>
  <w:style w:type="paragraph" w:styleId="ListBullet2">
    <w:name w:val="List Bullet 2"/>
    <w:basedOn w:val="ListBullet"/>
    <w:autoRedefine/>
    <w:rsid w:val="00B50968"/>
    <w:pPr>
      <w:numPr>
        <w:numId w:val="0"/>
      </w:numPr>
      <w:spacing w:after="160"/>
      <w:ind w:left="360" w:hanging="360"/>
      <w:jc w:val="both"/>
    </w:pPr>
    <w:rPr>
      <w:rFonts w:ascii="Arial" w:hAnsi="Arial"/>
      <w:b/>
      <w:bCs/>
      <w:sz w:val="22"/>
    </w:rPr>
  </w:style>
  <w:style w:type="paragraph" w:styleId="ListBullet">
    <w:name w:val="List Bullet"/>
    <w:basedOn w:val="Normal"/>
    <w:autoRedefine/>
    <w:rsid w:val="00B50968"/>
    <w:pPr>
      <w:numPr>
        <w:numId w:val="5"/>
      </w:numPr>
    </w:pPr>
  </w:style>
  <w:style w:type="paragraph" w:customStyle="1" w:styleId="BodyTextNum">
    <w:name w:val="BodyText_Num"/>
    <w:basedOn w:val="BodyText"/>
    <w:autoRedefine/>
    <w:rsid w:val="00B50968"/>
    <w:pPr>
      <w:numPr>
        <w:numId w:val="6"/>
      </w:numPr>
      <w:jc w:val="left"/>
    </w:pPr>
    <w:rPr>
      <w:sz w:val="20"/>
    </w:rPr>
  </w:style>
  <w:style w:type="paragraph" w:customStyle="1" w:styleId="TableBulletRd">
    <w:name w:val="Table_Bullet_Rd"/>
    <w:basedOn w:val="Normal"/>
    <w:autoRedefine/>
    <w:rsid w:val="00B50968"/>
    <w:pPr>
      <w:numPr>
        <w:numId w:val="7"/>
      </w:numPr>
    </w:pPr>
    <w:rPr>
      <w:rFonts w:ascii="Arial" w:hAnsi="Arial"/>
      <w:sz w:val="20"/>
    </w:rPr>
  </w:style>
  <w:style w:type="paragraph" w:customStyle="1" w:styleId="Footer1">
    <w:name w:val="Footer1"/>
    <w:basedOn w:val="Footer"/>
    <w:autoRedefine/>
    <w:rsid w:val="00B50968"/>
    <w:pPr>
      <w:jc w:val="left"/>
    </w:pPr>
  </w:style>
  <w:style w:type="paragraph" w:customStyle="1" w:styleId="Footer2">
    <w:name w:val="Footer2"/>
    <w:basedOn w:val="Footer1"/>
    <w:autoRedefine/>
    <w:rsid w:val="00B50968"/>
    <w:pPr>
      <w:jc w:val="right"/>
    </w:pPr>
  </w:style>
  <w:style w:type="paragraph" w:customStyle="1" w:styleId="Header1">
    <w:name w:val="Header1"/>
    <w:basedOn w:val="Normal"/>
    <w:autoRedefine/>
    <w:rsid w:val="00B50968"/>
    <w:rPr>
      <w:rFonts w:ascii="Arial" w:hAnsi="Arial"/>
      <w:sz w:val="16"/>
    </w:rPr>
  </w:style>
  <w:style w:type="paragraph" w:customStyle="1" w:styleId="Header2">
    <w:name w:val="Header2"/>
    <w:basedOn w:val="Normal"/>
    <w:autoRedefine/>
    <w:rsid w:val="00B50968"/>
    <w:pPr>
      <w:jc w:val="right"/>
    </w:pPr>
    <w:rPr>
      <w:rFonts w:ascii="Arial" w:hAnsi="Arial"/>
      <w:sz w:val="16"/>
    </w:rPr>
  </w:style>
  <w:style w:type="paragraph" w:customStyle="1" w:styleId="ProposalH1">
    <w:name w:val="Proposal_H1"/>
    <w:basedOn w:val="Heading1"/>
    <w:autoRedefine/>
    <w:rsid w:val="00B50968"/>
    <w:pPr>
      <w:shd w:val="clear" w:color="auto" w:fill="auto"/>
      <w:spacing w:before="6000" w:after="6000"/>
    </w:pPr>
    <w:rPr>
      <w:rFonts w:cs="Arial"/>
      <w:bCs/>
      <w:kern w:val="32"/>
      <w:szCs w:val="32"/>
    </w:rPr>
  </w:style>
  <w:style w:type="paragraph" w:customStyle="1" w:styleId="H2">
    <w:name w:val="H2"/>
    <w:basedOn w:val="Normal"/>
    <w:autoRedefine/>
    <w:rsid w:val="00B50968"/>
    <w:pPr>
      <w:spacing w:before="240" w:after="240"/>
    </w:pPr>
    <w:rPr>
      <w:rFonts w:ascii="Arial Bold" w:hAnsi="Arial Bold"/>
      <w:b/>
      <w:color w:val="3366FF"/>
      <w:sz w:val="28"/>
    </w:rPr>
  </w:style>
  <w:style w:type="paragraph" w:customStyle="1" w:styleId="snip">
    <w:name w:val="snip"/>
    <w:basedOn w:val="Normal"/>
    <w:autoRedefine/>
    <w:rsid w:val="00B50968"/>
    <w:pPr>
      <w:spacing w:before="120" w:after="120"/>
      <w:jc w:val="both"/>
    </w:pPr>
    <w:rPr>
      <w:rFonts w:ascii="Arial" w:hAnsi="Arial"/>
      <w:i/>
      <w:sz w:val="22"/>
    </w:rPr>
  </w:style>
  <w:style w:type="character" w:customStyle="1" w:styleId="Heading1Char">
    <w:name w:val="Heading 1 Char"/>
    <w:rsid w:val="00B50968"/>
    <w:rPr>
      <w:rFonts w:ascii="Arial Bold" w:hAnsi="Arial Bold"/>
      <w:b/>
      <w:color w:val="0000FF"/>
      <w:sz w:val="32"/>
      <w:szCs w:val="24"/>
      <w:lang w:val="en-US" w:eastAsia="en-US" w:bidi="ar-SA"/>
    </w:rPr>
  </w:style>
  <w:style w:type="paragraph" w:customStyle="1" w:styleId="BodyText1">
    <w:name w:val="Body Text1"/>
    <w:basedOn w:val="Normal"/>
    <w:rsid w:val="00B50968"/>
    <w:pPr>
      <w:spacing w:before="120" w:after="120"/>
      <w:ind w:left="2160" w:right="720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rsid w:val="00B50968"/>
    <w:pPr>
      <w:spacing w:before="120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TableText"/>
    <w:rsid w:val="00B50968"/>
    <w:pPr>
      <w:spacing w:before="120" w:after="120"/>
    </w:pPr>
    <w:rPr>
      <w:rFonts w:ascii="Arial" w:hAnsi="Arial"/>
      <w:b/>
      <w:sz w:val="20"/>
      <w:szCs w:val="20"/>
    </w:rPr>
  </w:style>
  <w:style w:type="paragraph" w:customStyle="1" w:styleId="Style1">
    <w:name w:val="Style1"/>
    <w:basedOn w:val="BodyText"/>
    <w:rsid w:val="00B50968"/>
  </w:style>
  <w:style w:type="paragraph" w:styleId="BalloonText">
    <w:name w:val="Balloon Text"/>
    <w:basedOn w:val="Normal"/>
    <w:semiHidden/>
    <w:rsid w:val="000E036E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36C02"/>
    <w:rPr>
      <w:rFonts w:ascii="Arial" w:hAnsi="Arial"/>
      <w:b/>
      <w:iCs/>
      <w:color w:val="0000FF"/>
      <w:sz w:val="22"/>
      <w:szCs w:val="24"/>
    </w:rPr>
  </w:style>
  <w:style w:type="character" w:customStyle="1" w:styleId="Heading2Char">
    <w:name w:val="Heading 2 Char"/>
    <w:link w:val="Heading2"/>
    <w:rsid w:val="00D36C02"/>
    <w:rPr>
      <w:rFonts w:ascii="Arial Bold" w:hAnsi="Arial Bold" w:cs="Arial"/>
      <w:b/>
      <w:bCs/>
      <w:iCs/>
      <w:color w:val="0000F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57EF2"/>
    <w:pPr>
      <w:ind w:left="720"/>
    </w:pPr>
    <w:rPr>
      <w:rFonts w:ascii="Arial" w:eastAsia="Calibri" w:hAnsi="Arial" w:cs="Arial"/>
      <w:color w:val="000080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757EF2"/>
    <w:rPr>
      <w:rFonts w:ascii="Arial" w:eastAsia="Calibri" w:hAnsi="Arial" w:cs="Arial"/>
      <w:color w:val="000080"/>
    </w:rPr>
  </w:style>
  <w:style w:type="character" w:customStyle="1" w:styleId="HeaderChar">
    <w:name w:val="Header Char"/>
    <w:link w:val="Header"/>
    <w:uiPriority w:val="99"/>
    <w:rsid w:val="0066072E"/>
    <w:rPr>
      <w:rFonts w:ascii="Arial" w:hAnsi="Arial"/>
      <w:bCs/>
      <w:sz w:val="16"/>
      <w:szCs w:val="24"/>
    </w:rPr>
  </w:style>
  <w:style w:type="table" w:styleId="TableGrid">
    <w:name w:val="Table Grid"/>
    <w:basedOn w:val="TableNormal"/>
    <w:uiPriority w:val="39"/>
    <w:rsid w:val="00535CA8"/>
    <w:rPr>
      <w:rFonts w:ascii="Calibri" w:eastAsia="Calibri" w:hAnsi="Calibri" w:cs="Mangal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2C3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css/default.asp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otnet.microsoft.com/learn/cshar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%20Template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9487BE8C1564FA6A72EA05C9F52FB" ma:contentTypeVersion="10" ma:contentTypeDescription="Create a new document." ma:contentTypeScope="" ma:versionID="cbc7d9a62a7e5d9b40294bf7171fa847">
  <xsd:schema xmlns:xsd="http://www.w3.org/2001/XMLSchema" xmlns:xs="http://www.w3.org/2001/XMLSchema" xmlns:p="http://schemas.microsoft.com/office/2006/metadata/properties" xmlns:ns2="cf44d110-9a41-4a1a-bfc1-e9ee6d7ed828" xmlns:ns3="ec45c861-0574-46ac-9939-486b17a64a90" targetNamespace="http://schemas.microsoft.com/office/2006/metadata/properties" ma:root="true" ma:fieldsID="74d1bea341ba600635be80ab5f756450" ns2:_="" ns3:_="">
    <xsd:import namespace="cf44d110-9a41-4a1a-bfc1-e9ee6d7ed828"/>
    <xsd:import namespace="ec45c861-0574-46ac-9939-486b17a64a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4d110-9a41-4a1a-bfc1-e9ee6d7ed8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c861-0574-46ac-9939-486b17a64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E4106-DB65-43D6-8A70-A08F27AA2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4d110-9a41-4a1a-bfc1-e9ee6d7ed828"/>
    <ds:schemaRef ds:uri="ec45c861-0574-46ac-9939-486b17a64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B2BBB-5398-4174-9D19-CD6672EDB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D3A5A1-9EC9-4328-B999-1A013EFDFA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Template_V1</Template>
  <TotalTime>3</TotalTime>
  <Pages>12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Story Card</vt:lpstr>
    </vt:vector>
  </TitlesOfParts>
  <Company>HCL</Company>
  <LinksUpToDate>false</LinksUpToDate>
  <CharactersWithSpaces>10723</CharactersWithSpaces>
  <SharedDoc>false</SharedDoc>
  <HLinks>
    <vt:vector size="102" baseType="variant"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_Toc83671948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_Toc83671947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_Toc83671946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_Toc83671945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_Toc83671944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_Toc83671943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_Toc83671942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_Toc83671941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_Toc83671940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_Toc83671939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_Toc83671938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_Toc83671937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_Toc83671936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_Toc83671935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_Toc83671934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_Toc83671933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_Toc83671932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Story Card</dc:title>
  <dc:subject>Corporate Standards</dc:subject>
  <dc:creator>QCG &amp; Agile CoE</dc:creator>
  <cp:keywords>Included perform, buy, reuse analysis while design and develop solutions ( Section 4.5 ), HCLClassification=Public, HCLClassification=Internal</cp:keywords>
  <dc:description>ENGT032_2.0</dc:description>
  <cp:lastModifiedBy>Sakthi Babu R</cp:lastModifiedBy>
  <cp:revision>3</cp:revision>
  <cp:lastPrinted>2002-12-31T06:31:00Z</cp:lastPrinted>
  <dcterms:created xsi:type="dcterms:W3CDTF">2021-11-22T09:00:00Z</dcterms:created>
  <dcterms:modified xsi:type="dcterms:W3CDTF">2021-11-22T11:21:00Z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8717d8d1-e3ea-4742-9db4-b34790134c4f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